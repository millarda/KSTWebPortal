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:rsidR="005B7866" w:rsidRDefault="00D06211" w:rsidP="008E724E">
      <w:pPr>
        <w:pStyle w:val="Body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86174" wp14:editId="58CF6ECA">
                <wp:simplePos x="0" y="0"/>
                <wp:positionH relativeFrom="page">
                  <wp:posOffset>476250</wp:posOffset>
                </wp:positionH>
                <wp:positionV relativeFrom="page">
                  <wp:posOffset>2419350</wp:posOffset>
                </wp:positionV>
                <wp:extent cx="2162175" cy="6981825"/>
                <wp:effectExtent l="0" t="0" r="0" b="9525"/>
                <wp:wrapSquare wrapText="bothSides"/>
                <wp:docPr id="25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698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E9E" w:rsidRPr="00D06211" w:rsidRDefault="009D2B22" w:rsidP="00D06211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  <w:jc w:val="center"/>
                              <w:rPr>
                                <w:b/>
                                <w:i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D06211">
                              <w:rPr>
                                <w:b/>
                                <w:i/>
                                <w:color w:val="1F497D" w:themeColor="text2"/>
                                <w:sz w:val="22"/>
                                <w:szCs w:val="22"/>
                              </w:rPr>
                              <w:t>Ka’ala Systems Technology Corporation</w:t>
                            </w:r>
                          </w:p>
                          <w:p w:rsidR="00D06211" w:rsidRDefault="00D06211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p w:rsidR="009D2B22" w:rsidRDefault="009D2B22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>
                              <w:t>98-025 Hekaha Street Bldg.2, Suite 224A</w:t>
                            </w:r>
                          </w:p>
                          <w:p w:rsidR="009D2B22" w:rsidRDefault="009D2B22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>
                              <w:t>Aiea, HI 96701</w:t>
                            </w:r>
                          </w:p>
                          <w:p w:rsidR="009D2B22" w:rsidRDefault="009D2B22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p w:rsidR="009D2B22" w:rsidRDefault="009D2B22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 w:rsidRPr="00F5558C">
                              <w:t>kst@ksthawaii.com</w:t>
                            </w:r>
                          </w:p>
                          <w:p w:rsidR="009D2B22" w:rsidRDefault="009D2B22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 w:rsidRPr="00F5558C">
                              <w:t>www.ksthawaii.com</w:t>
                            </w:r>
                          </w:p>
                          <w:p w:rsidR="009D2B22" w:rsidRDefault="009D2B22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p w:rsidR="009D2B22" w:rsidRDefault="009D2B22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 w:rsidRPr="008D59C2">
                              <w:rPr>
                                <w:b/>
                              </w:rPr>
                              <w:t>Point of Contact:</w:t>
                            </w:r>
                            <w:r>
                              <w:t xml:space="preserve"> </w:t>
                            </w:r>
                            <w:r w:rsidR="00F92E7D">
                              <w:t>Dave Millard</w:t>
                            </w:r>
                          </w:p>
                          <w:p w:rsidR="00D06211" w:rsidRDefault="00D06211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 </w:t>
                            </w:r>
                            <w:r w:rsidRPr="00D06211">
                              <w:t>dmillard@ksthawaii.com</w:t>
                            </w:r>
                          </w:p>
                          <w:p w:rsidR="009D2B22" w:rsidRDefault="009D2B22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 w:rsidRPr="00F5558C">
                              <w:rPr>
                                <w:b/>
                              </w:rPr>
                              <w:t>Phone:</w:t>
                            </w:r>
                            <w:r>
                              <w:t xml:space="preserve"> (808) 521-7000</w:t>
                            </w:r>
                          </w:p>
                          <w:p w:rsidR="009D2B22" w:rsidRDefault="009D2B22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 w:rsidRPr="00F5558C">
                              <w:rPr>
                                <w:b/>
                              </w:rPr>
                              <w:t>Fax:</w:t>
                            </w:r>
                            <w:r>
                              <w:t xml:space="preserve"> (808) 521-7003</w:t>
                            </w:r>
                          </w:p>
                          <w:p w:rsidR="00A560FC" w:rsidRDefault="00A560FC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p w:rsidR="00A560FC" w:rsidRDefault="00A560FC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 w:rsidRPr="00D06211">
                              <w:rPr>
                                <w:b/>
                              </w:rPr>
                              <w:t>SBA 8(a)-certified</w:t>
                            </w:r>
                            <w:r w:rsidR="00D06211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(Entrance date:</w:t>
                            </w:r>
                            <w:r w:rsidR="00346E1F">
                              <w:t xml:space="preserve"> 11/26/2013, Exit Date: 11/26/22</w:t>
                            </w:r>
                            <w:r>
                              <w:t>)</w:t>
                            </w:r>
                          </w:p>
                          <w:p w:rsidR="00D06211" w:rsidRDefault="00D06211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p w:rsidR="00A560FC" w:rsidRDefault="00A560FC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 w:rsidRPr="00F5558C">
                              <w:rPr>
                                <w:b/>
                              </w:rPr>
                              <w:t>DUNS Number:</w:t>
                            </w:r>
                            <w:r>
                              <w:t xml:space="preserve"> 967716429</w:t>
                            </w:r>
                          </w:p>
                          <w:p w:rsidR="00A560FC" w:rsidRDefault="00A560FC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 w:rsidRPr="00F5558C">
                              <w:rPr>
                                <w:b/>
                              </w:rPr>
                              <w:t>CAGE Code:</w:t>
                            </w:r>
                            <w:r>
                              <w:t xml:space="preserve"> 6H6C2</w:t>
                            </w:r>
                          </w:p>
                          <w:p w:rsidR="00F5558C" w:rsidRPr="00F5558C" w:rsidRDefault="00F5558C" w:rsidP="00F5558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>
                              <w:rPr>
                                <w:b/>
                              </w:rPr>
                              <w:t>NAICS Codes:</w:t>
                            </w:r>
                            <w:r w:rsidR="00866FBD">
                              <w:t xml:space="preserve"> 541519 (Primary), 541512, 541513.</w:t>
                            </w:r>
                            <w:r w:rsidR="00315A89" w:rsidRPr="00315A89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A2ACF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For a</w:t>
                            </w:r>
                            <w:r w:rsidR="001A2ACF">
                              <w:t xml:space="preserve">dditional NAICS Codes visit </w:t>
                            </w:r>
                            <w:r w:rsidR="00933BDA">
                              <w:t xml:space="preserve">our </w:t>
                            </w:r>
                            <w:r w:rsidR="00933BDA" w:rsidRPr="00315A89">
                              <w:t>website</w:t>
                            </w:r>
                            <w:r w:rsidR="00315A89" w:rsidRPr="00315A89">
                              <w:t xml:space="preserve"> at </w:t>
                            </w:r>
                            <w:hyperlink r:id="rId7" w:history="1">
                              <w:r w:rsidR="00315A89" w:rsidRPr="00315A89">
                                <w:rPr>
                                  <w:rStyle w:val="Hyperlink"/>
                                </w:rPr>
                                <w:t>www.ksthawaii.com</w:t>
                              </w:r>
                            </w:hyperlink>
                          </w:p>
                          <w:p w:rsidR="00D06211" w:rsidRPr="00D06211" w:rsidRDefault="004B53D8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Facility Security Clearance</w:t>
                            </w:r>
                          </w:p>
                          <w:p w:rsidR="00A560FC" w:rsidRPr="008D59C2" w:rsidRDefault="008D59C2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>
                              <w:rPr>
                                <w:b/>
                              </w:rPr>
                              <w:t xml:space="preserve">Corporate Structure: </w:t>
                            </w:r>
                            <w:r>
                              <w:t>Subchapter “S” Corporation, est. 2011</w:t>
                            </w:r>
                          </w:p>
                          <w:p w:rsidR="00A560FC" w:rsidRDefault="00A560FC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p w:rsidR="00A560FC" w:rsidRDefault="00A560FC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 w:rsidRPr="00D06211">
                              <w:rPr>
                                <w:b/>
                              </w:rPr>
                              <w:t>GSA Schedule 70</w:t>
                            </w:r>
                            <w:r>
                              <w:t>; GS-35F-196BA</w:t>
                            </w:r>
                          </w:p>
                          <w:p w:rsidR="001C7C25" w:rsidRDefault="001C7C25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 w:rsidRPr="00D06211">
                              <w:rPr>
                                <w:b/>
                              </w:rPr>
                              <w:t>GSA 8(a) STARS I</w:t>
                            </w:r>
                            <w:r>
                              <w:t xml:space="preserve">I: </w:t>
                            </w:r>
                            <w:r w:rsidRPr="001C7C25">
                              <w:t>GS00Q17GWD2199</w:t>
                            </w:r>
                          </w:p>
                          <w:p w:rsidR="008B5A40" w:rsidRDefault="008B5A40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p w:rsidR="00F92E7D" w:rsidRDefault="00F92E7D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FF606" wp14:editId="0AFE200C">
                                  <wp:extent cx="752475" cy="752475"/>
                                  <wp:effectExtent l="0" t="0" r="9525" b="9525"/>
                                  <wp:docPr id="320" name="Pictur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0" name="SBA-8a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4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918CD">
                              <w:rPr>
                                <w:noProof/>
                              </w:rPr>
                              <w:t xml:space="preserve">    </w:t>
                            </w:r>
                            <w:r w:rsidR="000918CD">
                              <w:rPr>
                                <w:noProof/>
                              </w:rPr>
                              <w:drawing>
                                <wp:inline distT="0" distB="0" distL="0" distR="0" wp14:anchorId="3F840E03" wp14:editId="481A59DD">
                                  <wp:extent cx="809625" cy="657225"/>
                                  <wp:effectExtent l="0" t="0" r="9525" b="9525"/>
                                  <wp:docPr id="1" name="Picture 1" descr="Image result for 8a STARS II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 result for 8a STARS II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2E7D" w:rsidRDefault="00F92E7D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1"/>
                              <w:gridCol w:w="1428"/>
                            </w:tblGrid>
                            <w:tr w:rsidR="008B5A40" w:rsidTr="008B5A40"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B5A40" w:rsidRDefault="00F92E7D" w:rsidP="00A560FC">
                                  <w:pPr>
                                    <w:pStyle w:val="TOCText"/>
                                    <w:tabs>
                                      <w:tab w:val="left" w:pos="588"/>
                                    </w:tabs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3175BA" wp14:editId="4E7E3850">
                                        <wp:extent cx="818297" cy="619125"/>
                                        <wp:effectExtent l="0" t="0" r="1270" b="0"/>
                                        <wp:docPr id="322" name="Picture 3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2" name="GSASch70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46612" cy="6405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B5A40" w:rsidRDefault="008B5A40" w:rsidP="00A560FC">
                                  <w:pPr>
                                    <w:pStyle w:val="TOCText"/>
                                    <w:tabs>
                                      <w:tab w:val="left" w:pos="588"/>
                                    </w:tabs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AA1935" wp14:editId="4195E676">
                                        <wp:extent cx="723900" cy="723900"/>
                                        <wp:effectExtent l="0" t="0" r="0" b="0"/>
                                        <wp:docPr id="321" name="Picture 3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1" name="image002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4658" cy="7246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B5A40" w:rsidTr="008B5A40"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B5A40" w:rsidRDefault="00D06211" w:rsidP="00A560FC">
                                  <w:pPr>
                                    <w:pStyle w:val="TOCText"/>
                                    <w:tabs>
                                      <w:tab w:val="left" w:pos="588"/>
                                    </w:tabs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0EF565" wp14:editId="26E8F5E4">
                                        <wp:extent cx="866775" cy="543787"/>
                                        <wp:effectExtent l="0" t="0" r="0" b="8890"/>
                                        <wp:docPr id="323" name="Picture 3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3" name="Seaport-e.jp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82126" cy="5534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B5A40" w:rsidRDefault="008B5A40" w:rsidP="00D06211">
                                  <w:pPr>
                                    <w:pStyle w:val="TOCText"/>
                                    <w:tabs>
                                      <w:tab w:val="left" w:pos="588"/>
                                    </w:tabs>
                                    <w:spacing w:after="0" w:line="240" w:lineRule="auto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:rsidR="008B5A40" w:rsidRDefault="008B5A40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p w:rsidR="00A560FC" w:rsidRDefault="00A560FC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p w:rsidR="00A560FC" w:rsidRDefault="00A560FC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  <w:p w:rsidR="00A560FC" w:rsidRPr="008C1D2C" w:rsidRDefault="00A560FC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-1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486174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6" type="#_x0000_t202" style="position:absolute;left:0;text-align:left;margin-left:37.5pt;margin-top:190.5pt;width:170.25pt;height:54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" filled="f" stroked="f" strokecolor="#c30">
                <v:textbox>
                  <w:txbxContent>
                    <w:p w:rsidR="00103E9E" w:rsidRPr="00D06211" w:rsidRDefault="009D2B22" w:rsidP="00D06211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  <w:jc w:val="center"/>
                        <w:rPr>
                          <w:b/>
                          <w:i/>
                          <w:color w:val="1F497D" w:themeColor="text2"/>
                          <w:sz w:val="22"/>
                          <w:szCs w:val="22"/>
                        </w:rPr>
                      </w:pPr>
                      <w:r w:rsidRPr="00D06211">
                        <w:rPr>
                          <w:b/>
                          <w:i/>
                          <w:color w:val="1F497D" w:themeColor="text2"/>
                          <w:sz w:val="22"/>
                          <w:szCs w:val="22"/>
                        </w:rPr>
                        <w:t>Ka’ala Systems Technology Corporation</w:t>
                      </w:r>
                    </w:p>
                    <w:p w:rsidR="00D06211" w:rsidRDefault="00D06211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p w:rsidR="009D2B22" w:rsidRDefault="009D2B22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>
                        <w:t>98-025 Hekaha Street Bldg.2, Suite 224A</w:t>
                      </w:r>
                    </w:p>
                    <w:p w:rsidR="009D2B22" w:rsidRDefault="009D2B22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>
                        <w:t>Aiea, HI 96701</w:t>
                      </w:r>
                    </w:p>
                    <w:p w:rsidR="009D2B22" w:rsidRDefault="009D2B22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p w:rsidR="009D2B22" w:rsidRDefault="009D2B22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 w:rsidRPr="00F5558C">
                        <w:t>kst@ksthawaii.com</w:t>
                      </w:r>
                    </w:p>
                    <w:p w:rsidR="009D2B22" w:rsidRDefault="009D2B22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 w:rsidRPr="00F5558C">
                        <w:t>www.ksthawaii.com</w:t>
                      </w:r>
                    </w:p>
                    <w:p w:rsidR="009D2B22" w:rsidRDefault="009D2B22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p w:rsidR="009D2B22" w:rsidRDefault="009D2B22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 w:rsidRPr="008D59C2">
                        <w:rPr>
                          <w:b/>
                        </w:rPr>
                        <w:t>Point of Contact:</w:t>
                      </w:r>
                      <w:r>
                        <w:t xml:space="preserve"> </w:t>
                      </w:r>
                      <w:r w:rsidR="00F92E7D">
                        <w:t>Dave Millard</w:t>
                      </w:r>
                    </w:p>
                    <w:p w:rsidR="00D06211" w:rsidRDefault="00D06211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>
                        <w:rPr>
                          <w:b/>
                        </w:rPr>
                        <w:t>Email:</w:t>
                      </w:r>
                      <w:r>
                        <w:t xml:space="preserve">  </w:t>
                      </w:r>
                      <w:r w:rsidRPr="00D06211">
                        <w:t>dmillard@ksthawaii.com</w:t>
                      </w:r>
                    </w:p>
                    <w:p w:rsidR="009D2B22" w:rsidRDefault="009D2B22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 w:rsidRPr="00F5558C">
                        <w:rPr>
                          <w:b/>
                        </w:rPr>
                        <w:t>Phone:</w:t>
                      </w:r>
                      <w:r>
                        <w:t xml:space="preserve"> (808) 521-7000</w:t>
                      </w:r>
                    </w:p>
                    <w:p w:rsidR="009D2B22" w:rsidRDefault="009D2B22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 w:rsidRPr="00F5558C">
                        <w:rPr>
                          <w:b/>
                        </w:rPr>
                        <w:t>Fax:</w:t>
                      </w:r>
                      <w:r>
                        <w:t xml:space="preserve"> (808) 521-7003</w:t>
                      </w:r>
                    </w:p>
                    <w:p w:rsidR="00A560FC" w:rsidRDefault="00A560FC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p w:rsidR="00A560FC" w:rsidRDefault="00A560FC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 w:rsidRPr="00D06211">
                        <w:rPr>
                          <w:b/>
                        </w:rPr>
                        <w:t>SBA 8(a)-certified</w:t>
                      </w:r>
                      <w:r w:rsidR="00D06211">
                        <w:rPr>
                          <w:b/>
                        </w:rPr>
                        <w:t>:</w:t>
                      </w:r>
                      <w:r>
                        <w:t xml:space="preserve"> (Entrance date:</w:t>
                      </w:r>
                      <w:r w:rsidR="00346E1F">
                        <w:t xml:space="preserve"> 11/26/2013, Exit Date: 11/26/22</w:t>
                      </w:r>
                      <w:r>
                        <w:t>)</w:t>
                      </w:r>
                    </w:p>
                    <w:p w:rsidR="00D06211" w:rsidRDefault="00D06211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p w:rsidR="00A560FC" w:rsidRDefault="00A560FC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 w:rsidRPr="00F5558C">
                        <w:rPr>
                          <w:b/>
                        </w:rPr>
                        <w:t>DUNS Number:</w:t>
                      </w:r>
                      <w:r>
                        <w:t xml:space="preserve"> 967716429</w:t>
                      </w:r>
                    </w:p>
                    <w:p w:rsidR="00A560FC" w:rsidRDefault="00A560FC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 w:rsidRPr="00F5558C">
                        <w:rPr>
                          <w:b/>
                        </w:rPr>
                        <w:t>CAGE Code:</w:t>
                      </w:r>
                      <w:r>
                        <w:t xml:space="preserve"> 6H6C2</w:t>
                      </w:r>
                    </w:p>
                    <w:p w:rsidR="00F5558C" w:rsidRPr="00F5558C" w:rsidRDefault="00F5558C" w:rsidP="00F5558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>
                        <w:rPr>
                          <w:b/>
                        </w:rPr>
                        <w:t>NAICS Codes:</w:t>
                      </w:r>
                      <w:r w:rsidR="00866FBD">
                        <w:t xml:space="preserve"> 541519 (Primary), 541512, 541513.</w:t>
                      </w:r>
                      <w:r w:rsidR="00315A89" w:rsidRPr="00315A89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r w:rsidR="001A2ACF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For a</w:t>
                      </w:r>
                      <w:r w:rsidR="001A2ACF">
                        <w:t xml:space="preserve">dditional NAICS Codes visit </w:t>
                      </w:r>
                      <w:r w:rsidR="00933BDA">
                        <w:t xml:space="preserve">our </w:t>
                      </w:r>
                      <w:r w:rsidR="00933BDA" w:rsidRPr="00315A89">
                        <w:t>website</w:t>
                      </w:r>
                      <w:r w:rsidR="00315A89" w:rsidRPr="00315A89">
                        <w:t xml:space="preserve"> at </w:t>
                      </w:r>
                      <w:hyperlink r:id="rId13" w:history="1">
                        <w:r w:rsidR="00315A89" w:rsidRPr="00315A89">
                          <w:rPr>
                            <w:rStyle w:val="Hyperlink"/>
                          </w:rPr>
                          <w:t>www.ksthawaii.com</w:t>
                        </w:r>
                      </w:hyperlink>
                    </w:p>
                    <w:p w:rsidR="00D06211" w:rsidRPr="00D06211" w:rsidRDefault="004B53D8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Facility Security Clearance</w:t>
                      </w:r>
                    </w:p>
                    <w:p w:rsidR="00A560FC" w:rsidRPr="008D59C2" w:rsidRDefault="008D59C2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>
                        <w:rPr>
                          <w:b/>
                        </w:rPr>
                        <w:t xml:space="preserve">Corporate Structure: </w:t>
                      </w:r>
                      <w:r>
                        <w:t>Subchapter “S” Corporation, est. 2011</w:t>
                      </w:r>
                    </w:p>
                    <w:p w:rsidR="00A560FC" w:rsidRDefault="00A560FC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p w:rsidR="00A560FC" w:rsidRDefault="00A560FC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 w:rsidRPr="00D06211">
                        <w:rPr>
                          <w:b/>
                        </w:rPr>
                        <w:t>GSA Schedule 70</w:t>
                      </w:r>
                      <w:r>
                        <w:t>; GS-35F-196BA</w:t>
                      </w:r>
                    </w:p>
                    <w:p w:rsidR="001C7C25" w:rsidRDefault="001C7C25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 w:rsidRPr="00D06211">
                        <w:rPr>
                          <w:b/>
                        </w:rPr>
                        <w:t>GSA 8(a) STARS I</w:t>
                      </w:r>
                      <w:r>
                        <w:t xml:space="preserve">I: </w:t>
                      </w:r>
                      <w:r w:rsidRPr="001C7C25">
                        <w:t>GS00Q17GWD2199</w:t>
                      </w:r>
                    </w:p>
                    <w:p w:rsidR="008B5A40" w:rsidRDefault="008B5A40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p w:rsidR="00F92E7D" w:rsidRDefault="00F92E7D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2FF606" wp14:editId="0AFE200C">
                            <wp:extent cx="752475" cy="752475"/>
                            <wp:effectExtent l="0" t="0" r="9525" b="9525"/>
                            <wp:docPr id="320" name="Pictur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0" name="SBA-8a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475" cy="752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918CD">
                        <w:rPr>
                          <w:noProof/>
                        </w:rPr>
                        <w:t xml:space="preserve">    </w:t>
                      </w:r>
                      <w:r w:rsidR="000918CD">
                        <w:rPr>
                          <w:noProof/>
                        </w:rPr>
                        <w:drawing>
                          <wp:inline distT="0" distB="0" distL="0" distR="0" wp14:anchorId="3F840E03" wp14:editId="481A59DD">
                            <wp:extent cx="809625" cy="657225"/>
                            <wp:effectExtent l="0" t="0" r="9525" b="9525"/>
                            <wp:docPr id="1" name="Picture 1" descr="Image result for 8a STARS II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 result for 8a STARS II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2E7D" w:rsidRDefault="00F92E7D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tbl>
                      <w:tblPr>
                        <w:tblStyle w:val="TableGrid"/>
                        <w:tblW w:w="0" w:type="auto"/>
                        <w:tblInd w:w="-12" w:type="dxa"/>
                        <w:tblLook w:val="04A0" w:firstRow="1" w:lastRow="0" w:firstColumn="1" w:lastColumn="0" w:noHBand="0" w:noVBand="1"/>
                      </w:tblPr>
                      <w:tblGrid>
                        <w:gridCol w:w="1581"/>
                        <w:gridCol w:w="1428"/>
                      </w:tblGrid>
                      <w:tr w:rsidR="008B5A40" w:rsidTr="008B5A40">
                        <w:tc>
                          <w:tcPr>
                            <w:tcW w:w="14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B5A40" w:rsidRDefault="00F92E7D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175BA" wp14:editId="4E7E3850">
                                  <wp:extent cx="818297" cy="619125"/>
                                  <wp:effectExtent l="0" t="0" r="1270" b="0"/>
                                  <wp:docPr id="322" name="Picture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2" name="GSASch7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6612" cy="6405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4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B5A40" w:rsidRDefault="008B5A40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AA1935" wp14:editId="4195E676">
                                  <wp:extent cx="723900" cy="723900"/>
                                  <wp:effectExtent l="0" t="0" r="0" b="0"/>
                                  <wp:docPr id="321" name="Pictur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1" name="image00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658" cy="7246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B5A40" w:rsidTr="008B5A40">
                        <w:tc>
                          <w:tcPr>
                            <w:tcW w:w="14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B5A40" w:rsidRDefault="00D06211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0EF565" wp14:editId="26E8F5E4">
                                  <wp:extent cx="866775" cy="543787"/>
                                  <wp:effectExtent l="0" t="0" r="0" b="8890"/>
                                  <wp:docPr id="323" name="Pictur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3" name="Seaport-e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2126" cy="5534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4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B5A40" w:rsidRDefault="008B5A40" w:rsidP="00D06211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jc w:val="right"/>
                            </w:pPr>
                          </w:p>
                        </w:tc>
                      </w:tr>
                    </w:tbl>
                    <w:p w:rsidR="008B5A40" w:rsidRDefault="008B5A40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p w:rsidR="00A560FC" w:rsidRDefault="00A560FC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p w:rsidR="00A560FC" w:rsidRDefault="00A560FC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  <w:p w:rsidR="00A560FC" w:rsidRPr="008C1D2C" w:rsidRDefault="00A560FC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-12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8DA1872" wp14:editId="51E897D1">
            <wp:simplePos x="0" y="0"/>
            <wp:positionH relativeFrom="page">
              <wp:posOffset>733425</wp:posOffset>
            </wp:positionH>
            <wp:positionV relativeFrom="page">
              <wp:posOffset>1590676</wp:posOffset>
            </wp:positionV>
            <wp:extent cx="99060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185" y="21120"/>
                <wp:lineTo x="21185" y="0"/>
                <wp:lineTo x="0" y="0"/>
              </wp:wrapPolygon>
            </wp:wrapThrough>
            <wp:docPr id="336" name="Picture 336" descr="Logo With K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Logo With K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BBF0D" wp14:editId="6FED272B">
                <wp:simplePos x="0" y="0"/>
                <wp:positionH relativeFrom="page">
                  <wp:posOffset>2943225</wp:posOffset>
                </wp:positionH>
                <wp:positionV relativeFrom="page">
                  <wp:posOffset>5676900</wp:posOffset>
                </wp:positionV>
                <wp:extent cx="4372610" cy="3486150"/>
                <wp:effectExtent l="0" t="0" r="8890" b="0"/>
                <wp:wrapNone/>
                <wp:docPr id="28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348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58C" w:rsidRPr="000918CD" w:rsidRDefault="00D15AA8" w:rsidP="008D59C2">
                            <w:pPr>
                              <w:pStyle w:val="Heading1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918CD">
                              <w:rPr>
                                <w:color w:val="002060"/>
                                <w:sz w:val="28"/>
                                <w:szCs w:val="28"/>
                              </w:rPr>
                              <w:t>Customers</w:t>
                            </w:r>
                            <w:r w:rsidR="00D06211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D06211" w:rsidRPr="00D06211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="00D06211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D06211" w:rsidRPr="00D06211">
                              <w:rPr>
                                <w:color w:val="002060"/>
                                <w:sz w:val="24"/>
                                <w:szCs w:val="24"/>
                              </w:rPr>
                              <w:t>Prime Contractor</w:t>
                            </w:r>
                            <w:r w:rsidR="00D06211">
                              <w:rPr>
                                <w:color w:val="00206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5558C" w:rsidRPr="00346E1F" w:rsidRDefault="000918CD" w:rsidP="00F5558C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4A654C" w:rsidRPr="004A654C">
                              <w:rPr>
                                <w:sz w:val="20"/>
                              </w:rPr>
                              <w:t>Regional Dispatching Center</w:t>
                            </w:r>
                            <w:r w:rsidR="00866FBD">
                              <w:rPr>
                                <w:sz w:val="20"/>
                              </w:rPr>
                              <w:t>, Pearl Harbor, Hawaii</w:t>
                            </w:r>
                          </w:p>
                          <w:p w:rsidR="00F5558C" w:rsidRPr="00346E1F" w:rsidRDefault="000918CD" w:rsidP="008D59C2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="008D59C2" w:rsidRPr="00346E1F">
                              <w:rPr>
                                <w:sz w:val="20"/>
                              </w:rPr>
                              <w:t>Naval Expeditionary Combat Command – Gulfport, MS</w:t>
                            </w:r>
                          </w:p>
                          <w:p w:rsidR="00F5558C" w:rsidRPr="00346E1F" w:rsidRDefault="000918CD" w:rsidP="00F5558C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="00F5558C" w:rsidRPr="00346E1F">
                              <w:rPr>
                                <w:sz w:val="20"/>
                              </w:rPr>
                              <w:t xml:space="preserve">Navy Expeditionary Combat Command Pacific </w:t>
                            </w:r>
                            <w:r w:rsidR="008D59C2" w:rsidRPr="00346E1F">
                              <w:rPr>
                                <w:sz w:val="20"/>
                              </w:rPr>
                              <w:t>– Joint Base Pearl Harbor Hickam</w:t>
                            </w:r>
                            <w:r w:rsidR="00866FBD">
                              <w:rPr>
                                <w:sz w:val="20"/>
                              </w:rPr>
                              <w:t xml:space="preserve"> (JBPHH)</w:t>
                            </w:r>
                            <w:r w:rsidR="008D59C2" w:rsidRPr="00346E1F">
                              <w:rPr>
                                <w:sz w:val="20"/>
                              </w:rPr>
                              <w:t>,</w:t>
                            </w:r>
                            <w:r w:rsidR="00F83756">
                              <w:rPr>
                                <w:sz w:val="20"/>
                              </w:rPr>
                              <w:t xml:space="preserve"> </w:t>
                            </w:r>
                            <w:r w:rsidR="008D59C2" w:rsidRPr="00346E1F">
                              <w:rPr>
                                <w:sz w:val="20"/>
                              </w:rPr>
                              <w:t>HI</w:t>
                            </w:r>
                            <w:r w:rsidR="004241A5">
                              <w:rPr>
                                <w:sz w:val="20"/>
                              </w:rPr>
                              <w:t xml:space="preserve">; </w:t>
                            </w:r>
                            <w:r w:rsidR="008D59C2" w:rsidRPr="00346E1F">
                              <w:rPr>
                                <w:sz w:val="20"/>
                              </w:rPr>
                              <w:t>Port Hueneme, CA</w:t>
                            </w:r>
                            <w:r w:rsidR="004241A5">
                              <w:rPr>
                                <w:sz w:val="20"/>
                              </w:rPr>
                              <w:t>; Gulfport, MS</w:t>
                            </w:r>
                          </w:p>
                          <w:p w:rsidR="00D840C9" w:rsidRPr="00346E1F" w:rsidRDefault="000918CD" w:rsidP="00F5558C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="00346E1F" w:rsidRPr="00346E1F">
                              <w:rPr>
                                <w:sz w:val="20"/>
                              </w:rPr>
                              <w:t>30</w:t>
                            </w:r>
                            <w:r w:rsidR="00346E1F" w:rsidRPr="00346E1F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346E1F" w:rsidRPr="00346E1F">
                              <w:rPr>
                                <w:sz w:val="20"/>
                              </w:rPr>
                              <w:t xml:space="preserve"> Naval Construction Regiment – Camp Covington, Guam</w:t>
                            </w:r>
                          </w:p>
                          <w:p w:rsidR="00F5558C" w:rsidRPr="00346E1F" w:rsidRDefault="000918CD" w:rsidP="00F5558C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="00346E1F" w:rsidRPr="00346E1F">
                              <w:rPr>
                                <w:sz w:val="20"/>
                              </w:rPr>
                              <w:t>NAVSU</w:t>
                            </w:r>
                            <w:r w:rsidR="00D840C9" w:rsidRPr="00346E1F">
                              <w:rPr>
                                <w:sz w:val="20"/>
                              </w:rPr>
                              <w:t>P Fleet Logistics Center Pearl Harbor – Pearl Harbor, HI</w:t>
                            </w:r>
                          </w:p>
                          <w:p w:rsidR="00D840C9" w:rsidRPr="00346E1F" w:rsidRDefault="000918CD" w:rsidP="00F5558C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="004A654C">
                              <w:rPr>
                                <w:sz w:val="20"/>
                              </w:rPr>
                              <w:t xml:space="preserve">US Army Garrison Hawaii </w:t>
                            </w:r>
                            <w:r w:rsidR="00346E1F">
                              <w:rPr>
                                <w:sz w:val="20"/>
                              </w:rPr>
                              <w:t>Command - Fort Shafter, HI</w:t>
                            </w:r>
                          </w:p>
                          <w:p w:rsidR="00D840C9" w:rsidRDefault="000918CD" w:rsidP="004241A5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="00346E1F">
                              <w:rPr>
                                <w:sz w:val="20"/>
                              </w:rPr>
                              <w:t xml:space="preserve">Commander Task Force </w:t>
                            </w:r>
                            <w:r w:rsidR="00866FBD">
                              <w:rPr>
                                <w:sz w:val="20"/>
                              </w:rPr>
                              <w:t>75</w:t>
                            </w:r>
                            <w:r w:rsidR="004241A5">
                              <w:rPr>
                                <w:sz w:val="20"/>
                              </w:rPr>
                              <w:t xml:space="preserve">, </w:t>
                            </w:r>
                            <w:r w:rsidR="004241A5" w:rsidRPr="004241A5">
                              <w:rPr>
                                <w:sz w:val="20"/>
                              </w:rPr>
                              <w:t>Navy Expeditionary Forces Command Pacific</w:t>
                            </w:r>
                            <w:r w:rsidR="004241A5">
                              <w:rPr>
                                <w:sz w:val="20"/>
                              </w:rPr>
                              <w:t xml:space="preserve">, </w:t>
                            </w:r>
                            <w:r w:rsidR="00D840C9" w:rsidRPr="00346E1F">
                              <w:rPr>
                                <w:sz w:val="20"/>
                              </w:rPr>
                              <w:t>Camp Covington, Guam</w:t>
                            </w:r>
                          </w:p>
                          <w:p w:rsidR="003069E7" w:rsidRDefault="000918CD" w:rsidP="00F5558C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="003069E7" w:rsidRPr="003069E7">
                              <w:rPr>
                                <w:sz w:val="20"/>
                              </w:rPr>
                              <w:t>747th Communications Squadron, US</w:t>
                            </w:r>
                            <w:r w:rsidR="00866FBD">
                              <w:rPr>
                                <w:sz w:val="20"/>
                              </w:rPr>
                              <w:t>AF, Pacific Air Forces</w:t>
                            </w:r>
                            <w:r w:rsidR="003069E7" w:rsidRPr="003069E7">
                              <w:rPr>
                                <w:sz w:val="20"/>
                              </w:rPr>
                              <w:t>,</w:t>
                            </w:r>
                            <w:r w:rsidR="00866FBD">
                              <w:rPr>
                                <w:sz w:val="20"/>
                              </w:rPr>
                              <w:t xml:space="preserve"> </w:t>
                            </w:r>
                            <w:r w:rsidR="002B1718">
                              <w:rPr>
                                <w:sz w:val="20"/>
                              </w:rPr>
                              <w:t>15</w:t>
                            </w:r>
                            <w:r w:rsidR="002B1718" w:rsidRPr="002B1718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2B1718">
                              <w:rPr>
                                <w:sz w:val="20"/>
                              </w:rPr>
                              <w:t xml:space="preserve"> Wing, Hickam, </w:t>
                            </w:r>
                            <w:r w:rsidR="00866FBD">
                              <w:rPr>
                                <w:sz w:val="20"/>
                              </w:rPr>
                              <w:t>JBPHH</w:t>
                            </w:r>
                          </w:p>
                          <w:p w:rsidR="00F92E7D" w:rsidRDefault="000918CD" w:rsidP="000918CD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 xml:space="preserve"> </w:t>
                            </w:r>
                            <w:r w:rsidR="00F92E7D" w:rsidRPr="000918CD">
                              <w:rPr>
                                <w:sz w:val="20"/>
                              </w:rPr>
                              <w:t>Pacific Missile Range Facility – Kauai, HI</w:t>
                            </w:r>
                          </w:p>
                          <w:p w:rsidR="000918CD" w:rsidRDefault="000918CD" w:rsidP="001A2ACF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Defense Logistics Agency</w:t>
                            </w:r>
                            <w:r w:rsidR="00C80721">
                              <w:rPr>
                                <w:sz w:val="20"/>
                              </w:rPr>
                              <w:t xml:space="preserve"> –</w:t>
                            </w:r>
                            <w:r>
                              <w:rPr>
                                <w:sz w:val="20"/>
                              </w:rPr>
                              <w:t xml:space="preserve"> Pacific</w:t>
                            </w:r>
                            <w:r w:rsidR="00C80721">
                              <w:rPr>
                                <w:sz w:val="20"/>
                              </w:rPr>
                              <w:t xml:space="preserve"> Region, JB</w:t>
                            </w:r>
                            <w:r>
                              <w:rPr>
                                <w:sz w:val="20"/>
                              </w:rPr>
                              <w:t>PHH</w:t>
                            </w:r>
                            <w:r w:rsidR="00C80721">
                              <w:rPr>
                                <w:sz w:val="20"/>
                              </w:rPr>
                              <w:t xml:space="preserve"> Hawaii</w:t>
                            </w:r>
                            <w:r>
                              <w:rPr>
                                <w:sz w:val="20"/>
                              </w:rPr>
                              <w:t xml:space="preserve">, Japan, Okinawa, </w:t>
                            </w:r>
                            <w:r w:rsidR="00C80721">
                              <w:rPr>
                                <w:sz w:val="20"/>
                              </w:rPr>
                              <w:t xml:space="preserve">S. </w:t>
                            </w:r>
                            <w:r>
                              <w:rPr>
                                <w:sz w:val="20"/>
                              </w:rPr>
                              <w:t xml:space="preserve">Korea, </w:t>
                            </w:r>
                            <w:r w:rsidR="00866FBD">
                              <w:rPr>
                                <w:sz w:val="20"/>
                              </w:rPr>
                              <w:t xml:space="preserve">Singapore, Alaska, </w:t>
                            </w:r>
                            <w:r>
                              <w:rPr>
                                <w:sz w:val="20"/>
                              </w:rPr>
                              <w:t>and Guam</w:t>
                            </w:r>
                          </w:p>
                          <w:p w:rsidR="00866FBD" w:rsidRDefault="00866FBD" w:rsidP="00866FBD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866FBD">
                              <w:rPr>
                                <w:sz w:val="20"/>
                              </w:rPr>
                              <w:t>47th Communications Squadron</w:t>
                            </w:r>
                            <w:r>
                              <w:rPr>
                                <w:sz w:val="20"/>
                              </w:rPr>
                              <w:t>, Laughlin AFB, TX</w:t>
                            </w:r>
                          </w:p>
                          <w:p w:rsidR="00866FBD" w:rsidRPr="000918CD" w:rsidRDefault="002B1718" w:rsidP="002B1718">
                            <w:pPr>
                              <w:pStyle w:val="TOCText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49th Communications Squadron, Holloman</w:t>
                            </w:r>
                            <w:r w:rsidR="00866FBD">
                              <w:rPr>
                                <w:sz w:val="20"/>
                              </w:rPr>
                              <w:t xml:space="preserve"> AFB, NM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BBF0D" id="Text Box 342" o:spid="_x0000_s1027" type="#_x0000_t202" style="position:absolute;left:0;text-align:left;margin-left:231.75pt;margin-top:447pt;width:344.3pt;height:274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" filled="f" stroked="f">
                <v:textbox inset="0,0,0,0">
                  <w:txbxContent>
                    <w:p w:rsidR="00F5558C" w:rsidRPr="000918CD" w:rsidRDefault="00D15AA8" w:rsidP="008D59C2">
                      <w:pPr>
                        <w:pStyle w:val="Heading1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918CD">
                        <w:rPr>
                          <w:color w:val="002060"/>
                          <w:sz w:val="28"/>
                          <w:szCs w:val="28"/>
                        </w:rPr>
                        <w:t>Customers</w:t>
                      </w:r>
                      <w:r w:rsidR="00D06211">
                        <w:rPr>
                          <w:color w:val="002060"/>
                          <w:sz w:val="28"/>
                          <w:szCs w:val="28"/>
                        </w:rPr>
                        <w:t xml:space="preserve"> (</w:t>
                      </w:r>
                      <w:r w:rsidR="00D06211" w:rsidRPr="00D06211">
                        <w:rPr>
                          <w:color w:val="002060"/>
                          <w:sz w:val="24"/>
                          <w:szCs w:val="24"/>
                        </w:rPr>
                        <w:t xml:space="preserve">as </w:t>
                      </w:r>
                      <w:r w:rsidR="00D06211">
                        <w:rPr>
                          <w:color w:val="002060"/>
                          <w:sz w:val="24"/>
                          <w:szCs w:val="24"/>
                        </w:rPr>
                        <w:t xml:space="preserve">a </w:t>
                      </w:r>
                      <w:r w:rsidR="00D06211" w:rsidRPr="00D06211">
                        <w:rPr>
                          <w:color w:val="002060"/>
                          <w:sz w:val="24"/>
                          <w:szCs w:val="24"/>
                        </w:rPr>
                        <w:t>Prime Contractor</w:t>
                      </w:r>
                      <w:r w:rsidR="00D06211">
                        <w:rPr>
                          <w:color w:val="002060"/>
                          <w:sz w:val="28"/>
                          <w:szCs w:val="28"/>
                        </w:rPr>
                        <w:t>)</w:t>
                      </w:r>
                    </w:p>
                    <w:p w:rsidR="00F5558C" w:rsidRPr="00346E1F" w:rsidRDefault="000918CD" w:rsidP="00F5558C">
                      <w:pPr>
                        <w:pStyle w:val="TOCText"/>
                        <w:numPr>
                          <w:ilvl w:val="0"/>
                          <w:numId w:val="16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="004A654C" w:rsidRPr="004A654C">
                        <w:rPr>
                          <w:sz w:val="20"/>
                        </w:rPr>
                        <w:t>Regional Dispatching Center</w:t>
                      </w:r>
                      <w:r w:rsidR="00866FBD">
                        <w:rPr>
                          <w:sz w:val="20"/>
                        </w:rPr>
                        <w:t>, Pearl Harbor, Hawaii</w:t>
                      </w:r>
                    </w:p>
                    <w:p w:rsidR="00F5558C" w:rsidRPr="00346E1F" w:rsidRDefault="000918CD" w:rsidP="008D59C2">
                      <w:pPr>
                        <w:pStyle w:val="TOCText"/>
                        <w:numPr>
                          <w:ilvl w:val="0"/>
                          <w:numId w:val="16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</w:t>
                      </w:r>
                      <w:r w:rsidR="008D59C2" w:rsidRPr="00346E1F">
                        <w:rPr>
                          <w:sz w:val="20"/>
                        </w:rPr>
                        <w:t>Naval Expeditionary Combat Command – Gulfport, MS</w:t>
                      </w:r>
                    </w:p>
                    <w:p w:rsidR="00F5558C" w:rsidRPr="00346E1F" w:rsidRDefault="000918CD" w:rsidP="00F5558C">
                      <w:pPr>
                        <w:pStyle w:val="TOCText"/>
                        <w:numPr>
                          <w:ilvl w:val="0"/>
                          <w:numId w:val="16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</w:t>
                      </w:r>
                      <w:r w:rsidR="00F5558C" w:rsidRPr="00346E1F">
                        <w:rPr>
                          <w:sz w:val="20"/>
                        </w:rPr>
                        <w:t xml:space="preserve">Navy Expeditionary Combat Command Pacific </w:t>
                      </w:r>
                      <w:r w:rsidR="008D59C2" w:rsidRPr="00346E1F">
                        <w:rPr>
                          <w:sz w:val="20"/>
                        </w:rPr>
                        <w:t>– Joint Base Pearl Harbor Hickam</w:t>
                      </w:r>
                      <w:r w:rsidR="00866FBD">
                        <w:rPr>
                          <w:sz w:val="20"/>
                        </w:rPr>
                        <w:t xml:space="preserve"> (JBPHH)</w:t>
                      </w:r>
                      <w:r w:rsidR="008D59C2" w:rsidRPr="00346E1F">
                        <w:rPr>
                          <w:sz w:val="20"/>
                        </w:rPr>
                        <w:t>,</w:t>
                      </w:r>
                      <w:r w:rsidR="00F83756">
                        <w:rPr>
                          <w:sz w:val="20"/>
                        </w:rPr>
                        <w:t xml:space="preserve"> </w:t>
                      </w:r>
                      <w:r w:rsidR="008D59C2" w:rsidRPr="00346E1F">
                        <w:rPr>
                          <w:sz w:val="20"/>
                        </w:rPr>
                        <w:t>HI</w:t>
                      </w:r>
                      <w:r w:rsidR="004241A5">
                        <w:rPr>
                          <w:sz w:val="20"/>
                        </w:rPr>
                        <w:t xml:space="preserve">; </w:t>
                      </w:r>
                      <w:r w:rsidR="008D59C2" w:rsidRPr="00346E1F">
                        <w:rPr>
                          <w:sz w:val="20"/>
                        </w:rPr>
                        <w:t>Port Hueneme, CA</w:t>
                      </w:r>
                      <w:r w:rsidR="004241A5">
                        <w:rPr>
                          <w:sz w:val="20"/>
                        </w:rPr>
                        <w:t>; Gulfport, MS</w:t>
                      </w:r>
                    </w:p>
                    <w:p w:rsidR="00D840C9" w:rsidRPr="00346E1F" w:rsidRDefault="000918CD" w:rsidP="00F5558C">
                      <w:pPr>
                        <w:pStyle w:val="TOCText"/>
                        <w:numPr>
                          <w:ilvl w:val="0"/>
                          <w:numId w:val="16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</w:t>
                      </w:r>
                      <w:r w:rsidR="00346E1F" w:rsidRPr="00346E1F">
                        <w:rPr>
                          <w:sz w:val="20"/>
                        </w:rPr>
                        <w:t>30</w:t>
                      </w:r>
                      <w:r w:rsidR="00346E1F" w:rsidRPr="00346E1F">
                        <w:rPr>
                          <w:sz w:val="20"/>
                          <w:vertAlign w:val="superscript"/>
                        </w:rPr>
                        <w:t>th</w:t>
                      </w:r>
                      <w:r w:rsidR="00346E1F" w:rsidRPr="00346E1F">
                        <w:rPr>
                          <w:sz w:val="20"/>
                        </w:rPr>
                        <w:t xml:space="preserve"> Naval Construction Regiment – Camp Covington, Guam</w:t>
                      </w:r>
                    </w:p>
                    <w:p w:rsidR="00F5558C" w:rsidRPr="00346E1F" w:rsidRDefault="000918CD" w:rsidP="00F5558C">
                      <w:pPr>
                        <w:pStyle w:val="TOCText"/>
                        <w:numPr>
                          <w:ilvl w:val="0"/>
                          <w:numId w:val="16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r w:rsidR="00346E1F" w:rsidRPr="00346E1F">
                        <w:rPr>
                          <w:sz w:val="20"/>
                        </w:rPr>
                        <w:t>NAVSU</w:t>
                      </w:r>
                      <w:r w:rsidR="00D840C9" w:rsidRPr="00346E1F">
                        <w:rPr>
                          <w:sz w:val="20"/>
                        </w:rPr>
                        <w:t>P Fleet Logistics Center Pearl Harbor – Pearl Harbor, HI</w:t>
                      </w:r>
                    </w:p>
                    <w:p w:rsidR="00D840C9" w:rsidRPr="00346E1F" w:rsidRDefault="000918CD" w:rsidP="00F5558C">
                      <w:pPr>
                        <w:pStyle w:val="TOCText"/>
                        <w:numPr>
                          <w:ilvl w:val="0"/>
                          <w:numId w:val="16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r w:rsidR="004A654C">
                        <w:rPr>
                          <w:sz w:val="20"/>
                        </w:rPr>
                        <w:t xml:space="preserve">US Army Garrison Hawaii </w:t>
                      </w:r>
                      <w:r w:rsidR="00346E1F">
                        <w:rPr>
                          <w:sz w:val="20"/>
                        </w:rPr>
                        <w:t>Command - Fort Shafter, HI</w:t>
                      </w:r>
                    </w:p>
                    <w:p w:rsidR="00D840C9" w:rsidRDefault="000918CD" w:rsidP="004241A5">
                      <w:pPr>
                        <w:pStyle w:val="TOCText"/>
                        <w:numPr>
                          <w:ilvl w:val="0"/>
                          <w:numId w:val="16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r w:rsidR="00346E1F">
                        <w:rPr>
                          <w:sz w:val="20"/>
                        </w:rPr>
                        <w:t xml:space="preserve">Commander Task Force </w:t>
                      </w:r>
                      <w:r w:rsidR="00866FBD">
                        <w:rPr>
                          <w:sz w:val="20"/>
                        </w:rPr>
                        <w:t>75</w:t>
                      </w:r>
                      <w:r w:rsidR="004241A5">
                        <w:rPr>
                          <w:sz w:val="20"/>
                        </w:rPr>
                        <w:t xml:space="preserve">, </w:t>
                      </w:r>
                      <w:r w:rsidR="004241A5" w:rsidRPr="004241A5">
                        <w:rPr>
                          <w:sz w:val="20"/>
                        </w:rPr>
                        <w:t>Navy Expeditionary Forces Command Pacific</w:t>
                      </w:r>
                      <w:r w:rsidR="004241A5">
                        <w:rPr>
                          <w:sz w:val="20"/>
                        </w:rPr>
                        <w:t xml:space="preserve">, </w:t>
                      </w:r>
                      <w:r w:rsidR="00D840C9" w:rsidRPr="00346E1F">
                        <w:rPr>
                          <w:sz w:val="20"/>
                        </w:rPr>
                        <w:t>Camp Covington, Guam</w:t>
                      </w:r>
                    </w:p>
                    <w:p w:rsidR="003069E7" w:rsidRDefault="000918CD" w:rsidP="00F5558C">
                      <w:pPr>
                        <w:pStyle w:val="TOCText"/>
                        <w:numPr>
                          <w:ilvl w:val="0"/>
                          <w:numId w:val="16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r w:rsidR="003069E7" w:rsidRPr="003069E7">
                        <w:rPr>
                          <w:sz w:val="20"/>
                        </w:rPr>
                        <w:t>747th Communications Squadron, US</w:t>
                      </w:r>
                      <w:r w:rsidR="00866FBD">
                        <w:rPr>
                          <w:sz w:val="20"/>
                        </w:rPr>
                        <w:t>AF, Pacific Air Forces</w:t>
                      </w:r>
                      <w:r w:rsidR="003069E7" w:rsidRPr="003069E7">
                        <w:rPr>
                          <w:sz w:val="20"/>
                        </w:rPr>
                        <w:t>,</w:t>
                      </w:r>
                      <w:r w:rsidR="00866FBD">
                        <w:rPr>
                          <w:sz w:val="20"/>
                        </w:rPr>
                        <w:t xml:space="preserve"> </w:t>
                      </w:r>
                      <w:r w:rsidR="002B1718">
                        <w:rPr>
                          <w:sz w:val="20"/>
                        </w:rPr>
                        <w:t>15</w:t>
                      </w:r>
                      <w:r w:rsidR="002B1718" w:rsidRPr="002B1718">
                        <w:rPr>
                          <w:sz w:val="20"/>
                          <w:vertAlign w:val="superscript"/>
                        </w:rPr>
                        <w:t>th</w:t>
                      </w:r>
                      <w:r w:rsidR="002B1718">
                        <w:rPr>
                          <w:sz w:val="20"/>
                        </w:rPr>
                        <w:t xml:space="preserve"> Wing, Hickam, </w:t>
                      </w:r>
                      <w:r w:rsidR="00866FBD">
                        <w:rPr>
                          <w:sz w:val="20"/>
                        </w:rPr>
                        <w:t>JBPHH</w:t>
                      </w:r>
                    </w:p>
                    <w:p w:rsidR="00F92E7D" w:rsidRDefault="000918CD" w:rsidP="000918CD">
                      <w:pPr>
                        <w:pStyle w:val="TOCText"/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 xml:space="preserve"> </w:t>
                      </w:r>
                      <w:r w:rsidR="00F92E7D" w:rsidRPr="000918CD">
                        <w:rPr>
                          <w:sz w:val="20"/>
                        </w:rPr>
                        <w:t>Pacific Missile Range Facility – Kauai, HI</w:t>
                      </w:r>
                    </w:p>
                    <w:p w:rsidR="000918CD" w:rsidRDefault="000918CD" w:rsidP="001A2ACF">
                      <w:pPr>
                        <w:pStyle w:val="TOCText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Defense Logistics Agency</w:t>
                      </w:r>
                      <w:r w:rsidR="00C80721">
                        <w:rPr>
                          <w:sz w:val="20"/>
                        </w:rPr>
                        <w:t xml:space="preserve"> –</w:t>
                      </w:r>
                      <w:r>
                        <w:rPr>
                          <w:sz w:val="20"/>
                        </w:rPr>
                        <w:t xml:space="preserve"> Pacific</w:t>
                      </w:r>
                      <w:r w:rsidR="00C80721">
                        <w:rPr>
                          <w:sz w:val="20"/>
                        </w:rPr>
                        <w:t xml:space="preserve"> Region, JB</w:t>
                      </w:r>
                      <w:r>
                        <w:rPr>
                          <w:sz w:val="20"/>
                        </w:rPr>
                        <w:t>PHH</w:t>
                      </w:r>
                      <w:r w:rsidR="00C80721">
                        <w:rPr>
                          <w:sz w:val="20"/>
                        </w:rPr>
                        <w:t xml:space="preserve"> Hawaii</w:t>
                      </w:r>
                      <w:r>
                        <w:rPr>
                          <w:sz w:val="20"/>
                        </w:rPr>
                        <w:t xml:space="preserve">, Japan, Okinawa, </w:t>
                      </w:r>
                      <w:r w:rsidR="00C80721">
                        <w:rPr>
                          <w:sz w:val="20"/>
                        </w:rPr>
                        <w:t xml:space="preserve">S. </w:t>
                      </w:r>
                      <w:r>
                        <w:rPr>
                          <w:sz w:val="20"/>
                        </w:rPr>
                        <w:t xml:space="preserve">Korea, </w:t>
                      </w:r>
                      <w:r w:rsidR="00866FBD">
                        <w:rPr>
                          <w:sz w:val="20"/>
                        </w:rPr>
                        <w:t xml:space="preserve">Singapore, Alaska, </w:t>
                      </w:r>
                      <w:r>
                        <w:rPr>
                          <w:sz w:val="20"/>
                        </w:rPr>
                        <w:t>and Guam</w:t>
                      </w:r>
                    </w:p>
                    <w:p w:rsidR="00866FBD" w:rsidRDefault="00866FBD" w:rsidP="00866FBD">
                      <w:pPr>
                        <w:pStyle w:val="TOCText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866FBD">
                        <w:rPr>
                          <w:sz w:val="20"/>
                        </w:rPr>
                        <w:t>47th Communications Squadron</w:t>
                      </w:r>
                      <w:r>
                        <w:rPr>
                          <w:sz w:val="20"/>
                        </w:rPr>
                        <w:t>, Laughlin AFB, TX</w:t>
                      </w:r>
                    </w:p>
                    <w:p w:rsidR="00866FBD" w:rsidRPr="000918CD" w:rsidRDefault="002B1718" w:rsidP="002B1718">
                      <w:pPr>
                        <w:pStyle w:val="TOCText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49th Communications Squadron, Holloman</w:t>
                      </w:r>
                      <w:r w:rsidR="00866FBD">
                        <w:rPr>
                          <w:sz w:val="20"/>
                        </w:rPr>
                        <w:t xml:space="preserve"> AFB, NM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6FB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2369BB" wp14:editId="659BE90C">
                <wp:simplePos x="0" y="0"/>
                <wp:positionH relativeFrom="page">
                  <wp:posOffset>2838450</wp:posOffset>
                </wp:positionH>
                <wp:positionV relativeFrom="page">
                  <wp:posOffset>1638300</wp:posOffset>
                </wp:positionV>
                <wp:extent cx="4585970" cy="2543175"/>
                <wp:effectExtent l="0" t="0" r="5080" b="9525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97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B84" w:rsidRPr="000918CD" w:rsidRDefault="001E3B84" w:rsidP="001E3B84">
                            <w:pPr>
                              <w:pStyle w:val="Heading1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918CD">
                              <w:rPr>
                                <w:color w:val="002060"/>
                                <w:sz w:val="28"/>
                                <w:szCs w:val="28"/>
                              </w:rPr>
                              <w:t>Core Competencies</w:t>
                            </w:r>
                          </w:p>
                          <w:p w:rsidR="009D2B22" w:rsidRPr="000918CD" w:rsidRDefault="009B08AE" w:rsidP="009D2B22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>Information Technology (IT) s</w:t>
                            </w:r>
                            <w:r w:rsidR="009D2B22" w:rsidRPr="000918CD">
                              <w:rPr>
                                <w:sz w:val="20"/>
                              </w:rPr>
                              <w:t>upport</w:t>
                            </w:r>
                          </w:p>
                          <w:p w:rsidR="00346E1F" w:rsidRPr="000918CD" w:rsidRDefault="00346E1F" w:rsidP="009D2B22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>Network sy</w:t>
                            </w:r>
                            <w:bookmarkStart w:id="0" w:name="_GoBack"/>
                            <w:bookmarkEnd w:id="0"/>
                            <w:r w:rsidRPr="000918CD">
                              <w:rPr>
                                <w:sz w:val="20"/>
                              </w:rPr>
                              <w:t>stem configuration/design support and technical assistance</w:t>
                            </w:r>
                          </w:p>
                          <w:p w:rsidR="009D2B22" w:rsidRPr="000918CD" w:rsidRDefault="00866FBD" w:rsidP="009D2B22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Base Wide </w:t>
                            </w:r>
                            <w:r w:rsidR="009D2B22" w:rsidRPr="000918CD">
                              <w:rPr>
                                <w:sz w:val="20"/>
                              </w:rPr>
                              <w:t xml:space="preserve">Telecommunications </w:t>
                            </w:r>
                            <w:r w:rsidR="009B08AE" w:rsidRPr="000918CD">
                              <w:rPr>
                                <w:sz w:val="20"/>
                              </w:rPr>
                              <w:t>s</w:t>
                            </w:r>
                            <w:r w:rsidR="00346E1F" w:rsidRPr="000918CD">
                              <w:rPr>
                                <w:sz w:val="20"/>
                              </w:rPr>
                              <w:t xml:space="preserve">ervice </w:t>
                            </w:r>
                            <w:r w:rsidR="009B08AE" w:rsidRPr="000918CD">
                              <w:rPr>
                                <w:sz w:val="20"/>
                              </w:rPr>
                              <w:t>s</w:t>
                            </w:r>
                            <w:r w:rsidR="009D2B22" w:rsidRPr="000918CD">
                              <w:rPr>
                                <w:sz w:val="20"/>
                              </w:rPr>
                              <w:t>upport</w:t>
                            </w:r>
                          </w:p>
                          <w:p w:rsidR="00D840C9" w:rsidRPr="000918CD" w:rsidRDefault="00346E1F" w:rsidP="009D2B22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 xml:space="preserve">Fully integrated </w:t>
                            </w:r>
                            <w:r w:rsidR="00D840C9" w:rsidRPr="000918CD">
                              <w:rPr>
                                <w:sz w:val="20"/>
                              </w:rPr>
                              <w:t>CCTV</w:t>
                            </w:r>
                            <w:r w:rsidRPr="000918CD">
                              <w:rPr>
                                <w:sz w:val="20"/>
                              </w:rPr>
                              <w:t>-based security solution and installation</w:t>
                            </w:r>
                          </w:p>
                          <w:p w:rsidR="009D2B22" w:rsidRPr="000918CD" w:rsidRDefault="00346E1F" w:rsidP="009D2B22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 xml:space="preserve">Installation of </w:t>
                            </w:r>
                            <w:r w:rsidR="00866FBD">
                              <w:rPr>
                                <w:sz w:val="20"/>
                              </w:rPr>
                              <w:t>v</w:t>
                            </w:r>
                            <w:r w:rsidRPr="000918CD">
                              <w:rPr>
                                <w:sz w:val="20"/>
                              </w:rPr>
                              <w:t>oice and data cable networks (I</w:t>
                            </w:r>
                            <w:r w:rsidR="00866FBD">
                              <w:rPr>
                                <w:sz w:val="20"/>
                              </w:rPr>
                              <w:t>SP/OSP</w:t>
                            </w:r>
                            <w:r w:rsidRPr="000918CD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346E1F" w:rsidRPr="000918CD" w:rsidRDefault="00346E1F" w:rsidP="009D2B22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>Audio/visual support and secure/non-secure VTC systems solutions</w:t>
                            </w:r>
                          </w:p>
                          <w:p w:rsidR="00346E1F" w:rsidRPr="000918CD" w:rsidRDefault="00346E1F" w:rsidP="00346E1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>System development, integration, and deployment services</w:t>
                            </w:r>
                          </w:p>
                          <w:p w:rsidR="00346E1F" w:rsidRPr="000918CD" w:rsidRDefault="00346E1F" w:rsidP="00346E1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>Program/Project management</w:t>
                            </w:r>
                          </w:p>
                          <w:p w:rsidR="00346E1F" w:rsidRPr="000918CD" w:rsidRDefault="00346E1F" w:rsidP="009D2B22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>Help desk support</w:t>
                            </w:r>
                          </w:p>
                          <w:p w:rsidR="00346E1F" w:rsidRPr="000918CD" w:rsidRDefault="00346E1F" w:rsidP="00346E1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>Information Assurance and Cyber Security Administration</w:t>
                            </w:r>
                          </w:p>
                          <w:p w:rsidR="00A84203" w:rsidRPr="000918CD" w:rsidRDefault="009B08AE" w:rsidP="00346E1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>Emergency Management Dispatch support s</w:t>
                            </w:r>
                            <w:r w:rsidR="00A84203" w:rsidRPr="000918CD">
                              <w:rPr>
                                <w:sz w:val="20"/>
                              </w:rPr>
                              <w:t>ervices (EMDSS)</w:t>
                            </w:r>
                          </w:p>
                          <w:p w:rsidR="009B08AE" w:rsidRDefault="009B08AE" w:rsidP="00346E1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>Administrative support services</w:t>
                            </w:r>
                          </w:p>
                          <w:p w:rsidR="00866FBD" w:rsidRPr="000918CD" w:rsidRDefault="00866FBD" w:rsidP="00346E1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3326"/>
                                <w:tab w:val="left" w:pos="54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Voice &amp; Digital Phone Switch Support</w:t>
                            </w:r>
                          </w:p>
                          <w:p w:rsidR="009D2B22" w:rsidRPr="009D2B22" w:rsidRDefault="009D2B22" w:rsidP="009D2B2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369BB" id="Text Box 15" o:spid="_x0000_s1028" type="#_x0000_t202" style="position:absolute;left:0;text-align:left;margin-left:223.5pt;margin-top:129pt;width:361.1pt;height:200.2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avswIAALM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" filled="f" stroked="f">
                <v:textbox inset="0,0,0,0">
                  <w:txbxContent>
                    <w:p w:rsidR="001E3B84" w:rsidRPr="000918CD" w:rsidRDefault="001E3B84" w:rsidP="001E3B84">
                      <w:pPr>
                        <w:pStyle w:val="Heading1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918CD">
                        <w:rPr>
                          <w:color w:val="002060"/>
                          <w:sz w:val="28"/>
                          <w:szCs w:val="28"/>
                        </w:rPr>
                        <w:t>Core Competencies</w:t>
                      </w:r>
                    </w:p>
                    <w:p w:rsidR="009D2B22" w:rsidRPr="000918CD" w:rsidRDefault="009B08AE" w:rsidP="009D2B22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>Information Technology (IT) s</w:t>
                      </w:r>
                      <w:r w:rsidR="009D2B22" w:rsidRPr="000918CD">
                        <w:rPr>
                          <w:sz w:val="20"/>
                        </w:rPr>
                        <w:t>upport</w:t>
                      </w:r>
                    </w:p>
                    <w:p w:rsidR="00346E1F" w:rsidRPr="000918CD" w:rsidRDefault="00346E1F" w:rsidP="009D2B22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>Network sy</w:t>
                      </w:r>
                      <w:bookmarkStart w:id="1" w:name="_GoBack"/>
                      <w:bookmarkEnd w:id="1"/>
                      <w:r w:rsidRPr="000918CD">
                        <w:rPr>
                          <w:sz w:val="20"/>
                        </w:rPr>
                        <w:t>stem configuration/design support and technical assistance</w:t>
                      </w:r>
                    </w:p>
                    <w:p w:rsidR="009D2B22" w:rsidRPr="000918CD" w:rsidRDefault="00866FBD" w:rsidP="009D2B22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Base Wide </w:t>
                      </w:r>
                      <w:r w:rsidR="009D2B22" w:rsidRPr="000918CD">
                        <w:rPr>
                          <w:sz w:val="20"/>
                        </w:rPr>
                        <w:t xml:space="preserve">Telecommunications </w:t>
                      </w:r>
                      <w:r w:rsidR="009B08AE" w:rsidRPr="000918CD">
                        <w:rPr>
                          <w:sz w:val="20"/>
                        </w:rPr>
                        <w:t>s</w:t>
                      </w:r>
                      <w:r w:rsidR="00346E1F" w:rsidRPr="000918CD">
                        <w:rPr>
                          <w:sz w:val="20"/>
                        </w:rPr>
                        <w:t xml:space="preserve">ervice </w:t>
                      </w:r>
                      <w:r w:rsidR="009B08AE" w:rsidRPr="000918CD">
                        <w:rPr>
                          <w:sz w:val="20"/>
                        </w:rPr>
                        <w:t>s</w:t>
                      </w:r>
                      <w:r w:rsidR="009D2B22" w:rsidRPr="000918CD">
                        <w:rPr>
                          <w:sz w:val="20"/>
                        </w:rPr>
                        <w:t>upport</w:t>
                      </w:r>
                    </w:p>
                    <w:p w:rsidR="00D840C9" w:rsidRPr="000918CD" w:rsidRDefault="00346E1F" w:rsidP="009D2B22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 xml:space="preserve">Fully integrated </w:t>
                      </w:r>
                      <w:r w:rsidR="00D840C9" w:rsidRPr="000918CD">
                        <w:rPr>
                          <w:sz w:val="20"/>
                        </w:rPr>
                        <w:t>CCTV</w:t>
                      </w:r>
                      <w:r w:rsidRPr="000918CD">
                        <w:rPr>
                          <w:sz w:val="20"/>
                        </w:rPr>
                        <w:t>-based security solution and installation</w:t>
                      </w:r>
                    </w:p>
                    <w:p w:rsidR="009D2B22" w:rsidRPr="000918CD" w:rsidRDefault="00346E1F" w:rsidP="009D2B22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 xml:space="preserve">Installation of </w:t>
                      </w:r>
                      <w:r w:rsidR="00866FBD">
                        <w:rPr>
                          <w:sz w:val="20"/>
                        </w:rPr>
                        <w:t>v</w:t>
                      </w:r>
                      <w:r w:rsidRPr="000918CD">
                        <w:rPr>
                          <w:sz w:val="20"/>
                        </w:rPr>
                        <w:t>oice and data cable networks (I</w:t>
                      </w:r>
                      <w:r w:rsidR="00866FBD">
                        <w:rPr>
                          <w:sz w:val="20"/>
                        </w:rPr>
                        <w:t>SP/OSP</w:t>
                      </w:r>
                      <w:r w:rsidRPr="000918CD">
                        <w:rPr>
                          <w:sz w:val="20"/>
                        </w:rPr>
                        <w:t>)</w:t>
                      </w:r>
                    </w:p>
                    <w:p w:rsidR="00346E1F" w:rsidRPr="000918CD" w:rsidRDefault="00346E1F" w:rsidP="009D2B22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>Audio/visual support and secure/non-secure VTC systems solutions</w:t>
                      </w:r>
                    </w:p>
                    <w:p w:rsidR="00346E1F" w:rsidRPr="000918CD" w:rsidRDefault="00346E1F" w:rsidP="00346E1F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>System development, integration, and deployment services</w:t>
                      </w:r>
                    </w:p>
                    <w:p w:rsidR="00346E1F" w:rsidRPr="000918CD" w:rsidRDefault="00346E1F" w:rsidP="00346E1F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>Program/Project management</w:t>
                      </w:r>
                    </w:p>
                    <w:p w:rsidR="00346E1F" w:rsidRPr="000918CD" w:rsidRDefault="00346E1F" w:rsidP="009D2B22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>Help desk support</w:t>
                      </w:r>
                    </w:p>
                    <w:p w:rsidR="00346E1F" w:rsidRPr="000918CD" w:rsidRDefault="00346E1F" w:rsidP="00346E1F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>Information Assurance and Cyber Security Administration</w:t>
                      </w:r>
                    </w:p>
                    <w:p w:rsidR="00A84203" w:rsidRPr="000918CD" w:rsidRDefault="009B08AE" w:rsidP="00346E1F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>Emergency Management Dispatch support s</w:t>
                      </w:r>
                      <w:r w:rsidR="00A84203" w:rsidRPr="000918CD">
                        <w:rPr>
                          <w:sz w:val="20"/>
                        </w:rPr>
                        <w:t>ervices (EMDSS)</w:t>
                      </w:r>
                    </w:p>
                    <w:p w:rsidR="009B08AE" w:rsidRDefault="009B08AE" w:rsidP="00346E1F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>Administrative support services</w:t>
                      </w:r>
                    </w:p>
                    <w:p w:rsidR="00866FBD" w:rsidRPr="000918CD" w:rsidRDefault="00866FBD" w:rsidP="00346E1F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3326"/>
                          <w:tab w:val="left" w:pos="540"/>
                        </w:tabs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Voice &amp; Digital Phone Switch Support</w:t>
                      </w:r>
                    </w:p>
                    <w:p w:rsidR="009D2B22" w:rsidRPr="009D2B22" w:rsidRDefault="009D2B22" w:rsidP="009D2B22"/>
                  </w:txbxContent>
                </v:textbox>
                <w10:wrap anchorx="page" anchory="page"/>
              </v:shape>
            </w:pict>
          </mc:Fallback>
        </mc:AlternateContent>
      </w:r>
      <w:r w:rsidR="000918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559FD" wp14:editId="1DEA0113">
                <wp:simplePos x="0" y="0"/>
                <wp:positionH relativeFrom="page">
                  <wp:posOffset>2971800</wp:posOffset>
                </wp:positionH>
                <wp:positionV relativeFrom="page">
                  <wp:posOffset>4210050</wp:posOffset>
                </wp:positionV>
                <wp:extent cx="4114800" cy="1485900"/>
                <wp:effectExtent l="0" t="0" r="0" b="0"/>
                <wp:wrapNone/>
                <wp:docPr id="26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60FC" w:rsidRPr="000918CD" w:rsidRDefault="00A560FC" w:rsidP="00A560FC">
                            <w:pPr>
                              <w:pStyle w:val="Heading1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918CD">
                              <w:rPr>
                                <w:color w:val="002060"/>
                                <w:sz w:val="28"/>
                                <w:szCs w:val="28"/>
                              </w:rPr>
                              <w:t>Differentiators</w:t>
                            </w:r>
                          </w:p>
                          <w:p w:rsidR="00A560FC" w:rsidRPr="00F5558C" w:rsidRDefault="00A560FC" w:rsidP="00A560FC">
                            <w:pPr>
                              <w:pStyle w:val="TOC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F5558C">
                              <w:rPr>
                                <w:sz w:val="20"/>
                              </w:rPr>
                              <w:t>Native Hawaiian Owned, Minority Owned</w:t>
                            </w:r>
                          </w:p>
                          <w:p w:rsidR="00A560FC" w:rsidRPr="00F5558C" w:rsidRDefault="00A560FC" w:rsidP="00A560FC">
                            <w:pPr>
                              <w:pStyle w:val="TOC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F5558C">
                              <w:rPr>
                                <w:sz w:val="20"/>
                              </w:rPr>
                              <w:t>Service Disabled Veteran Owned Small Business</w:t>
                            </w:r>
                            <w:r w:rsidR="00346E1F">
                              <w:rPr>
                                <w:sz w:val="20"/>
                              </w:rPr>
                              <w:t xml:space="preserve"> </w:t>
                            </w:r>
                            <w:r w:rsidR="00346E1F" w:rsidRPr="00D06211">
                              <w:rPr>
                                <w:b/>
                                <w:sz w:val="20"/>
                              </w:rPr>
                              <w:t>(SDVOSB)</w:t>
                            </w:r>
                          </w:p>
                          <w:p w:rsidR="00A560FC" w:rsidRPr="00D06211" w:rsidRDefault="00A560FC" w:rsidP="00A560FC">
                            <w:pPr>
                              <w:pStyle w:val="TOC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F5558C">
                              <w:rPr>
                                <w:sz w:val="20"/>
                              </w:rPr>
                              <w:t xml:space="preserve">Small Disadvantage Business </w:t>
                            </w:r>
                            <w:r w:rsidRPr="00D06211">
                              <w:rPr>
                                <w:b/>
                                <w:sz w:val="20"/>
                              </w:rPr>
                              <w:t>(SDB)</w:t>
                            </w:r>
                          </w:p>
                          <w:p w:rsidR="000918CD" w:rsidRPr="000918CD" w:rsidRDefault="000918CD" w:rsidP="00866FBD">
                            <w:pPr>
                              <w:pStyle w:val="TOC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88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0918CD">
                              <w:rPr>
                                <w:sz w:val="20"/>
                              </w:rPr>
                              <w:t>Indian Incentive Program</w:t>
                            </w:r>
                            <w:r w:rsidR="00866FBD">
                              <w:rPr>
                                <w:sz w:val="20"/>
                              </w:rPr>
                              <w:t xml:space="preserve"> (</w:t>
                            </w:r>
                            <w:r w:rsidR="00687002">
                              <w:rPr>
                                <w:sz w:val="20"/>
                              </w:rPr>
                              <w:t xml:space="preserve">IAW </w:t>
                            </w:r>
                            <w:r w:rsidR="00687002" w:rsidRPr="00866FBD">
                              <w:rPr>
                                <w:sz w:val="20"/>
                              </w:rPr>
                              <w:t>DFARS</w:t>
                            </w:r>
                            <w:r w:rsidR="00866FBD" w:rsidRPr="00866FBD">
                              <w:rPr>
                                <w:sz w:val="20"/>
                              </w:rPr>
                              <w:t xml:space="preserve"> Clause 252.226-7001</w:t>
                            </w:r>
                            <w:r w:rsidR="00866FBD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A560FC" w:rsidRPr="00F5558C" w:rsidRDefault="00A560FC" w:rsidP="00D840C9">
                            <w:pPr>
                              <w:pStyle w:val="TOC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30"/>
                              </w:tabs>
                              <w:spacing w:after="0" w:line="240" w:lineRule="auto"/>
                              <w:ind w:left="540" w:hanging="180"/>
                              <w:rPr>
                                <w:sz w:val="20"/>
                              </w:rPr>
                            </w:pPr>
                            <w:r w:rsidRPr="00F5558C">
                              <w:rPr>
                                <w:sz w:val="20"/>
                              </w:rPr>
                              <w:t>Department of Transportation (Hawaii) Disadvantage Business Enterprise</w:t>
                            </w:r>
                          </w:p>
                          <w:p w:rsidR="00A560FC" w:rsidRPr="009D2B22" w:rsidRDefault="00A560FC" w:rsidP="00A560FC">
                            <w:pPr>
                              <w:pStyle w:val="TOCText"/>
                              <w:tabs>
                                <w:tab w:val="left" w:pos="588"/>
                              </w:tabs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559FD" id="Text Box 341" o:spid="_x0000_s1029" type="#_x0000_t202" style="position:absolute;left:0;text-align:left;margin-left:234pt;margin-top:331.5pt;width:324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" filled="f" stroked="f">
                <v:textbox inset="0,0,0,0">
                  <w:txbxContent>
                    <w:p w:rsidR="00A560FC" w:rsidRPr="000918CD" w:rsidRDefault="00A560FC" w:rsidP="00A560FC">
                      <w:pPr>
                        <w:pStyle w:val="Heading1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918CD">
                        <w:rPr>
                          <w:color w:val="002060"/>
                          <w:sz w:val="28"/>
                          <w:szCs w:val="28"/>
                        </w:rPr>
                        <w:t>Differentiators</w:t>
                      </w:r>
                    </w:p>
                    <w:p w:rsidR="00A560FC" w:rsidRPr="00F5558C" w:rsidRDefault="00A560FC" w:rsidP="00A560FC">
                      <w:pPr>
                        <w:pStyle w:val="TOCText"/>
                        <w:numPr>
                          <w:ilvl w:val="0"/>
                          <w:numId w:val="15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 w:rsidRPr="00F5558C">
                        <w:rPr>
                          <w:sz w:val="20"/>
                        </w:rPr>
                        <w:t>Native Hawaiian Owned, Minority Owned</w:t>
                      </w:r>
                    </w:p>
                    <w:p w:rsidR="00A560FC" w:rsidRPr="00F5558C" w:rsidRDefault="00A560FC" w:rsidP="00A560FC">
                      <w:pPr>
                        <w:pStyle w:val="TOCText"/>
                        <w:numPr>
                          <w:ilvl w:val="0"/>
                          <w:numId w:val="15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 w:rsidRPr="00F5558C">
                        <w:rPr>
                          <w:sz w:val="20"/>
                        </w:rPr>
                        <w:t>Service Disabled Veteran Owned Small Business</w:t>
                      </w:r>
                      <w:r w:rsidR="00346E1F">
                        <w:rPr>
                          <w:sz w:val="20"/>
                        </w:rPr>
                        <w:t xml:space="preserve"> </w:t>
                      </w:r>
                      <w:r w:rsidR="00346E1F" w:rsidRPr="00D06211">
                        <w:rPr>
                          <w:b/>
                          <w:sz w:val="20"/>
                        </w:rPr>
                        <w:t>(SDVOSB)</w:t>
                      </w:r>
                    </w:p>
                    <w:p w:rsidR="00A560FC" w:rsidRPr="00D06211" w:rsidRDefault="00A560FC" w:rsidP="00A560FC">
                      <w:pPr>
                        <w:pStyle w:val="TOCText"/>
                        <w:numPr>
                          <w:ilvl w:val="0"/>
                          <w:numId w:val="15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F5558C">
                        <w:rPr>
                          <w:sz w:val="20"/>
                        </w:rPr>
                        <w:t xml:space="preserve">Small Disadvantage Business </w:t>
                      </w:r>
                      <w:r w:rsidRPr="00D06211">
                        <w:rPr>
                          <w:b/>
                          <w:sz w:val="20"/>
                        </w:rPr>
                        <w:t>(SDB)</w:t>
                      </w:r>
                    </w:p>
                    <w:p w:rsidR="000918CD" w:rsidRPr="000918CD" w:rsidRDefault="000918CD" w:rsidP="00866FBD">
                      <w:pPr>
                        <w:pStyle w:val="TOCText"/>
                        <w:numPr>
                          <w:ilvl w:val="0"/>
                          <w:numId w:val="15"/>
                        </w:numPr>
                        <w:tabs>
                          <w:tab w:val="left" w:pos="588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r w:rsidRPr="000918CD">
                        <w:rPr>
                          <w:sz w:val="20"/>
                        </w:rPr>
                        <w:t>Indian Incentive Program</w:t>
                      </w:r>
                      <w:r w:rsidR="00866FBD">
                        <w:rPr>
                          <w:sz w:val="20"/>
                        </w:rPr>
                        <w:t xml:space="preserve"> (</w:t>
                      </w:r>
                      <w:r w:rsidR="00687002">
                        <w:rPr>
                          <w:sz w:val="20"/>
                        </w:rPr>
                        <w:t xml:space="preserve">IAW </w:t>
                      </w:r>
                      <w:r w:rsidR="00687002" w:rsidRPr="00866FBD">
                        <w:rPr>
                          <w:sz w:val="20"/>
                        </w:rPr>
                        <w:t>DFARS</w:t>
                      </w:r>
                      <w:r w:rsidR="00866FBD" w:rsidRPr="00866FBD">
                        <w:rPr>
                          <w:sz w:val="20"/>
                        </w:rPr>
                        <w:t xml:space="preserve"> Clause 252.226-7001</w:t>
                      </w:r>
                      <w:r w:rsidR="00866FBD">
                        <w:rPr>
                          <w:sz w:val="20"/>
                        </w:rPr>
                        <w:t>)</w:t>
                      </w:r>
                    </w:p>
                    <w:p w:rsidR="00A560FC" w:rsidRPr="00F5558C" w:rsidRDefault="00A560FC" w:rsidP="00D840C9">
                      <w:pPr>
                        <w:pStyle w:val="TOCText"/>
                        <w:numPr>
                          <w:ilvl w:val="0"/>
                          <w:numId w:val="15"/>
                        </w:numPr>
                        <w:tabs>
                          <w:tab w:val="left" w:pos="630"/>
                        </w:tabs>
                        <w:spacing w:after="0" w:line="240" w:lineRule="auto"/>
                        <w:ind w:left="540" w:hanging="180"/>
                        <w:rPr>
                          <w:sz w:val="20"/>
                        </w:rPr>
                      </w:pPr>
                      <w:r w:rsidRPr="00F5558C">
                        <w:rPr>
                          <w:sz w:val="20"/>
                        </w:rPr>
                        <w:t>Department of Transportation (Hawaii) Disadvantage Business Enterprise</w:t>
                      </w:r>
                    </w:p>
                    <w:p w:rsidR="00A560FC" w:rsidRPr="009D2B22" w:rsidRDefault="00A560FC" w:rsidP="00A560FC">
                      <w:pPr>
                        <w:pStyle w:val="TOCText"/>
                        <w:tabs>
                          <w:tab w:val="left" w:pos="588"/>
                        </w:tabs>
                        <w:spacing w:after="0" w:line="240" w:lineRule="auto"/>
                        <w:ind w:left="36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87BF2" wp14:editId="04E7C830">
                <wp:simplePos x="0" y="0"/>
                <wp:positionH relativeFrom="page">
                  <wp:posOffset>594360</wp:posOffset>
                </wp:positionH>
                <wp:positionV relativeFrom="page">
                  <wp:posOffset>248920</wp:posOffset>
                </wp:positionV>
                <wp:extent cx="6830060" cy="838200"/>
                <wp:effectExtent l="0" t="0" r="0" b="0"/>
                <wp:wrapNone/>
                <wp:docPr id="24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8B4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6F62" w:rsidRPr="00F83756" w:rsidRDefault="008E724E" w:rsidP="008E724E">
                            <w:pPr>
                              <w:pStyle w:val="Masthead"/>
                              <w:jc w:val="center"/>
                              <w:rPr>
                                <w:b/>
                                <w:i/>
                                <w:color w:val="auto"/>
                                <w:sz w:val="24"/>
                              </w:rPr>
                            </w:pPr>
                            <w:r w:rsidRPr="00F83756">
                              <w:rPr>
                                <w:b/>
                                <w:i/>
                                <w:color w:val="auto"/>
                                <w:sz w:val="24"/>
                              </w:rPr>
                              <w:t>Ka’ala Systems Technology Corporation</w:t>
                            </w:r>
                          </w:p>
                          <w:p w:rsidR="000848F3" w:rsidRPr="00F83756" w:rsidRDefault="008E724E" w:rsidP="008E724E">
                            <w:pPr>
                              <w:pStyle w:val="Masthead"/>
                              <w:jc w:val="center"/>
                              <w:rPr>
                                <w:b/>
                                <w:color w:val="auto"/>
                                <w:sz w:val="72"/>
                              </w:rPr>
                            </w:pPr>
                            <w:r w:rsidRPr="00F83756">
                              <w:rPr>
                                <w:b/>
                                <w:color w:val="auto"/>
                                <w:sz w:val="72"/>
                              </w:rPr>
                              <w:t>Capability Statement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87BF2" id="Text Box 276" o:spid="_x0000_s1030" type="#_x0000_t202" style="position:absolute;left:0;text-align:left;margin-left:46.8pt;margin-top:19.6pt;width:537.8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" filled="f" fillcolor="#0078b4" stroked="f">
                <v:textbox inset=",,,0">
                  <w:txbxContent>
                    <w:p w:rsidR="00706F62" w:rsidRPr="00F83756" w:rsidRDefault="008E724E" w:rsidP="008E724E">
                      <w:pPr>
                        <w:pStyle w:val="Masthead"/>
                        <w:jc w:val="center"/>
                        <w:rPr>
                          <w:b/>
                          <w:i/>
                          <w:color w:val="auto"/>
                          <w:sz w:val="24"/>
                        </w:rPr>
                      </w:pPr>
                      <w:r w:rsidRPr="00F83756">
                        <w:rPr>
                          <w:b/>
                          <w:i/>
                          <w:color w:val="auto"/>
                          <w:sz w:val="24"/>
                        </w:rPr>
                        <w:t>Ka’ala Systems Technology Corporation</w:t>
                      </w:r>
                    </w:p>
                    <w:p w:rsidR="000848F3" w:rsidRPr="00F83756" w:rsidRDefault="008E724E" w:rsidP="008E724E">
                      <w:pPr>
                        <w:pStyle w:val="Masthead"/>
                        <w:jc w:val="center"/>
                        <w:rPr>
                          <w:b/>
                          <w:color w:val="auto"/>
                          <w:sz w:val="72"/>
                        </w:rPr>
                      </w:pPr>
                      <w:r w:rsidRPr="00F83756">
                        <w:rPr>
                          <w:b/>
                          <w:color w:val="auto"/>
                          <w:sz w:val="72"/>
                        </w:rPr>
                        <w:t>Capability Statement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3756">
        <w:rPr>
          <w:noProof/>
        </w:rPr>
        <w:drawing>
          <wp:anchor distT="0" distB="0" distL="114300" distR="114300" simplePos="0" relativeHeight="251667456" behindDoc="1" locked="0" layoutInCell="1" allowOverlap="1" wp14:anchorId="4AF781AC" wp14:editId="14369215">
            <wp:simplePos x="0" y="0"/>
            <wp:positionH relativeFrom="page">
              <wp:posOffset>238125</wp:posOffset>
            </wp:positionH>
            <wp:positionV relativeFrom="page">
              <wp:posOffset>103505</wp:posOffset>
            </wp:positionV>
            <wp:extent cx="7397750" cy="1267460"/>
            <wp:effectExtent l="0" t="0" r="0" b="8890"/>
            <wp:wrapThrough wrapText="bothSides">
              <wp:wrapPolygon edited="0">
                <wp:start x="0" y="0"/>
                <wp:lineTo x="0" y="21427"/>
                <wp:lineTo x="21526" y="21427"/>
                <wp:lineTo x="21526" y="0"/>
                <wp:lineTo x="0" y="0"/>
              </wp:wrapPolygon>
            </wp:wrapThrough>
            <wp:docPr id="337" name="Picture 337" descr="Ka%27alaPano01Res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Ka%27alaPano01Resiz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126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C8EE701" wp14:editId="6140CDC1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23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EE701" id="Text Box 144" o:spid="_x0000_s1031" type="#_x0000_t202" style="position:absolute;left:0;text-align:left;margin-left:200pt;margin-top:248pt;width:7.2pt;height:7.2pt;z-index:25164595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F8B2DE9" wp14:editId="196D43A0">
                <wp:simplePos x="0" y="0"/>
                <wp:positionH relativeFrom="page">
                  <wp:posOffset>476250</wp:posOffset>
                </wp:positionH>
                <wp:positionV relativeFrom="page">
                  <wp:posOffset>1638299</wp:posOffset>
                </wp:positionV>
                <wp:extent cx="6810375" cy="0"/>
                <wp:effectExtent l="0" t="0" r="0" b="0"/>
                <wp:wrapNone/>
                <wp:docPr id="22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C2E41" id="Line 26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37.5pt,129pt" to="573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" stroked="f">
                <w10:wrap anchorx="page" anchory="page"/>
              </v:lin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0" r="0" b="0"/>
                <wp:wrapNone/>
                <wp:docPr id="21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2" type="#_x0000_t202" style="position:absolute;left:0;text-align:left;margin-left:199.2pt;margin-top:519.8pt;width:7.2pt;height:7.2pt;z-index:2516469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0" r="0" b="0"/>
                <wp:wrapNone/>
                <wp:docPr id="20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33" type="#_x0000_t202" style="position:absolute;left:0;text-align:left;margin-left:200pt;margin-top:97pt;width:7.2pt;height:7.2pt;z-index:2516480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0" b="0"/>
                <wp:wrapNone/>
                <wp:docPr id="19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34" type="#_x0000_t202" style="position:absolute;left:0;text-align:left;margin-left:201pt;margin-top:351pt;width:7.2pt;height:7.2pt;z-index:2516490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0" r="0" b="0"/>
                <wp:wrapNone/>
                <wp:docPr id="18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35" type="#_x0000_t202" style="position:absolute;left:0;text-align:left;margin-left:201pt;margin-top:604pt;width:7.2pt;height:7.2pt;z-index:25165004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0" t="0" r="0" b="0"/>
                <wp:wrapNone/>
                <wp:docPr id="17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36" type="#_x0000_t202" style="position:absolute;left:0;text-align:left;margin-left:43pt;margin-top:98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0" r="0" b="0"/>
                <wp:wrapNone/>
                <wp:docPr id="16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37" type="#_x0000_t202" style="position:absolute;left:0;text-align:left;margin-left:43.2pt;margin-top:451pt;width:7.2pt;height:7.2pt;z-index:25165209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2540000</wp:posOffset>
                </wp:positionH>
                <wp:positionV relativeFrom="page">
                  <wp:posOffset>1051560</wp:posOffset>
                </wp:positionV>
                <wp:extent cx="91440" cy="91440"/>
                <wp:effectExtent l="0" t="0" r="0" b="0"/>
                <wp:wrapNone/>
                <wp:docPr id="15" name="Text Box 17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38" type="#_x0000_t202" style="position:absolute;left:0;text-align:left;margin-left:200pt;margin-top:82.8pt;width:7.2pt;height:7.2pt;z-index:2516531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2517140</wp:posOffset>
                </wp:positionH>
                <wp:positionV relativeFrom="page">
                  <wp:posOffset>4051300</wp:posOffset>
                </wp:positionV>
                <wp:extent cx="91440" cy="91440"/>
                <wp:effectExtent l="0" t="0" r="0" b="0"/>
                <wp:wrapNone/>
                <wp:docPr id="14" name="Text Box 17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39" type="#_x0000_t202" style="position:absolute;left:0;text-align:left;margin-left:198.2pt;margin-top:319pt;width:7.2pt;height:7.2pt;z-index:25165414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2527300</wp:posOffset>
                </wp:positionH>
                <wp:positionV relativeFrom="page">
                  <wp:posOffset>6934200</wp:posOffset>
                </wp:positionV>
                <wp:extent cx="91440" cy="91440"/>
                <wp:effectExtent l="0" t="0" r="0" b="0"/>
                <wp:wrapNone/>
                <wp:docPr id="13" name="Text Box 18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40" type="#_x0000_t202" style="position:absolute;left:0;text-align:left;margin-left:199pt;margin-top:546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0" t="0" r="0" b="0"/>
                <wp:wrapNone/>
                <wp:docPr id="12" name="Text Box 18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41" type="#_x0000_t202" style="position:absolute;left:0;text-align:left;margin-left:43pt;margin-top:98pt;width:7.2pt;height:7.2pt;z-index:25165619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535940</wp:posOffset>
                </wp:positionH>
                <wp:positionV relativeFrom="page">
                  <wp:posOffset>5547360</wp:posOffset>
                </wp:positionV>
                <wp:extent cx="91440" cy="91440"/>
                <wp:effectExtent l="0" t="0" r="0" b="0"/>
                <wp:wrapNone/>
                <wp:docPr id="11" name="Text Box 18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42" type="#_x0000_t202" style="position:absolute;left:0;text-align:left;margin-left:42.2pt;margin-top:436.8pt;width:7.2pt;height:7.2pt;z-index:2516572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2540000</wp:posOffset>
                </wp:positionH>
                <wp:positionV relativeFrom="page">
                  <wp:posOffset>279400</wp:posOffset>
                </wp:positionV>
                <wp:extent cx="91440" cy="91440"/>
                <wp:effectExtent l="0" t="0" r="0" b="0"/>
                <wp:wrapNone/>
                <wp:docPr id="10" name="Text Box 22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43" type="#_x0000_t202" style="position:absolute;left:0;text-align:left;margin-left:200pt;margin-top:22pt;width:7.2pt;height:7.2pt;z-index:2516582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ge">
                  <wp:posOffset>2715260</wp:posOffset>
                </wp:positionV>
                <wp:extent cx="91440" cy="91440"/>
                <wp:effectExtent l="0" t="0" r="0" b="0"/>
                <wp:wrapNone/>
                <wp:docPr id="9" name="Text Box 22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44" type="#_x0000_t202" style="position:absolute;left:0;text-align:left;margin-left:201pt;margin-top:213.8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E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2565400</wp:posOffset>
                </wp:positionH>
                <wp:positionV relativeFrom="page">
                  <wp:posOffset>4597400</wp:posOffset>
                </wp:positionV>
                <wp:extent cx="91440" cy="91440"/>
                <wp:effectExtent l="0" t="0" r="0" b="0"/>
                <wp:wrapNone/>
                <wp:docPr id="8" name="Text Box 22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866" w:rsidRDefault="005B7866" w:rsidP="00103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45" type="#_x0000_t202" style="position:absolute;left:0;text-align:left;margin-left:202pt;margin-top:362pt;width:7.2pt;height:7.2pt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" filled="f" stroked="f">
                <v:textbox inset="0,0,0,0">
                  <w:txbxContent>
                    <w:p w:rsidR="005B7866" w:rsidRDefault="005B7866" w:rsidP="00103E9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5B7866" w:rsidSect="00E13C81">
      <w:headerReference w:type="even" r:id="rId16"/>
      <w:headerReference w:type="default" r:id="rId17"/>
      <w:footerReference w:type="first" r:id="rId18"/>
      <w:pgSz w:w="12240" w:h="15840" w:code="1"/>
      <w:pgMar w:top="1440" w:right="1800" w:bottom="720" w:left="180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CE4" w:rsidRDefault="00065CE4">
      <w:r>
        <w:separator/>
      </w:r>
    </w:p>
  </w:endnote>
  <w:endnote w:type="continuationSeparator" w:id="0">
    <w:p w:rsidR="00065CE4" w:rsidRDefault="0006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24E" w:rsidRPr="00F5558C" w:rsidRDefault="008E724E" w:rsidP="008E724E">
    <w:pPr>
      <w:pStyle w:val="Footer"/>
      <w:jc w:val="center"/>
      <w:rPr>
        <w:b/>
        <w:color w:val="002060"/>
        <w:sz w:val="20"/>
        <w:szCs w:val="24"/>
      </w:rPr>
    </w:pPr>
    <w:r w:rsidRPr="00F5558C">
      <w:rPr>
        <w:b/>
        <w:color w:val="002060"/>
        <w:sz w:val="20"/>
        <w:szCs w:val="24"/>
      </w:rPr>
      <w:t>Ka’ala Systems Technology Corporation</w:t>
    </w:r>
  </w:p>
  <w:p w:rsidR="008E724E" w:rsidRPr="00F5558C" w:rsidRDefault="008E724E" w:rsidP="008E724E">
    <w:pPr>
      <w:pStyle w:val="Footer"/>
      <w:jc w:val="center"/>
      <w:rPr>
        <w:color w:val="002060"/>
        <w:sz w:val="20"/>
        <w:szCs w:val="24"/>
      </w:rPr>
    </w:pPr>
    <w:r w:rsidRPr="00F5558C">
      <w:rPr>
        <w:color w:val="002060"/>
        <w:sz w:val="20"/>
        <w:szCs w:val="24"/>
      </w:rPr>
      <w:t>98-025 Hekaha St. Bldg 2, Ste 224A, Aiea, HI 96701</w:t>
    </w:r>
  </w:p>
  <w:p w:rsidR="008E724E" w:rsidRPr="00F5558C" w:rsidRDefault="001E3B84" w:rsidP="008E724E">
    <w:pPr>
      <w:pStyle w:val="Footer"/>
      <w:jc w:val="center"/>
      <w:rPr>
        <w:color w:val="002060"/>
        <w:sz w:val="20"/>
        <w:szCs w:val="24"/>
      </w:rPr>
    </w:pPr>
    <w:r>
      <w:rPr>
        <w:color w:val="002060"/>
        <w:sz w:val="20"/>
        <w:szCs w:val="24"/>
      </w:rPr>
      <w:t xml:space="preserve">Phone: (808) 521-7000        </w:t>
    </w:r>
    <w:r w:rsidR="008E724E" w:rsidRPr="00F5558C">
      <w:rPr>
        <w:color w:val="002060"/>
        <w:sz w:val="20"/>
        <w:szCs w:val="24"/>
      </w:rPr>
      <w:t>Fax: (808) 521-7003</w:t>
    </w:r>
  </w:p>
  <w:p w:rsidR="008E724E" w:rsidRPr="00F5558C" w:rsidRDefault="009D2B22" w:rsidP="008E724E">
    <w:pPr>
      <w:pStyle w:val="Footer"/>
      <w:jc w:val="center"/>
      <w:rPr>
        <w:color w:val="002060"/>
        <w:sz w:val="20"/>
        <w:szCs w:val="24"/>
      </w:rPr>
    </w:pPr>
    <w:r w:rsidRPr="00F5558C">
      <w:rPr>
        <w:color w:val="002060"/>
        <w:sz w:val="20"/>
        <w:szCs w:val="24"/>
      </w:rPr>
      <w:t>www.ksthawaii.com</w:t>
    </w:r>
  </w:p>
  <w:p w:rsidR="008E724E" w:rsidRDefault="008E724E" w:rsidP="008E724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CE4" w:rsidRDefault="00065CE4">
      <w:r>
        <w:separator/>
      </w:r>
    </w:p>
  </w:footnote>
  <w:footnote w:type="continuationSeparator" w:id="0">
    <w:p w:rsidR="00065CE4" w:rsidRDefault="00065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4FC" w:rsidRDefault="007B2E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5143500</wp:posOffset>
              </wp:positionH>
              <wp:positionV relativeFrom="page">
                <wp:posOffset>485775</wp:posOffset>
              </wp:positionV>
              <wp:extent cx="1943100" cy="32321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64FC" w:rsidRPr="0053301D" w:rsidRDefault="00C964FC" w:rsidP="00FC2D17">
                          <w:pPr>
                            <w:pStyle w:val="PageTitle"/>
                          </w:pPr>
                          <w:r>
                            <w:t>Employee Newsletter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6" type="#_x0000_t202" style="position:absolute;margin-left:405pt;margin-top:38.25pt;width:153pt;height:25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" filled="f" stroked="f">
              <v:textbox style="mso-fit-shape-to-text:t" inset=",7.2pt,,7.2pt">
                <w:txbxContent>
                  <w:p w:rsidR="00C964FC" w:rsidRPr="0053301D" w:rsidRDefault="00C964FC" w:rsidP="00FC2D17">
                    <w:pPr>
                      <w:pStyle w:val="PageTitle"/>
                    </w:pPr>
                    <w:r>
                      <w:t>Employee Newsletter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594360</wp:posOffset>
              </wp:positionH>
              <wp:positionV relativeFrom="page">
                <wp:posOffset>485775</wp:posOffset>
              </wp:positionV>
              <wp:extent cx="1384300" cy="32321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64FC" w:rsidRPr="00FC2D17" w:rsidRDefault="00C964FC" w:rsidP="00C964FC">
                          <w:pPr>
                            <w:rPr>
                              <w:rStyle w:val="PageNumber"/>
                            </w:rPr>
                          </w:pPr>
                          <w:r w:rsidRPr="00FC2D17">
                            <w:rPr>
                              <w:rStyle w:val="PageNumber"/>
                            </w:rPr>
                            <w:t xml:space="preserve">Page </w:t>
                          </w:r>
                          <w:r w:rsidR="009F21CC" w:rsidRPr="00FC2D17">
                            <w:rPr>
                              <w:rStyle w:val="PageNumber"/>
                            </w:rPr>
                            <w:fldChar w:fldCharType="begin"/>
                          </w:r>
                          <w:r w:rsidRPr="00FC2D17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9F21CC" w:rsidRPr="00FC2D17">
                            <w:rPr>
                              <w:rStyle w:val="PageNumber"/>
                            </w:rPr>
                            <w:fldChar w:fldCharType="separate"/>
                          </w:r>
                          <w:r w:rsidR="008E724E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="009F21CC" w:rsidRPr="00FC2D17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7" type="#_x0000_t202" style="position:absolute;margin-left:46.8pt;margin-top:38.25pt;width:109pt;height:25.4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" filled="f" stroked="f">
              <v:textbox style="mso-fit-shape-to-text:t" inset=",7.2pt,,7.2pt">
                <w:txbxContent>
                  <w:p w:rsidR="00C964FC" w:rsidRPr="00FC2D17" w:rsidRDefault="00C964FC" w:rsidP="00C964FC">
                    <w:pPr>
                      <w:rPr>
                        <w:rStyle w:val="PageNumber"/>
                      </w:rPr>
                    </w:pPr>
                    <w:r w:rsidRPr="00FC2D17">
                      <w:rPr>
                        <w:rStyle w:val="PageNumber"/>
                      </w:rPr>
                      <w:t xml:space="preserve">Page </w:t>
                    </w:r>
                    <w:r w:rsidR="009F21CC" w:rsidRPr="00FC2D17">
                      <w:rPr>
                        <w:rStyle w:val="PageNumber"/>
                      </w:rPr>
                      <w:fldChar w:fldCharType="begin"/>
                    </w:r>
                    <w:r w:rsidRPr="00FC2D17">
                      <w:rPr>
                        <w:rStyle w:val="PageNumber"/>
                      </w:rPr>
                      <w:instrText xml:space="preserve"> PAGE </w:instrText>
                    </w:r>
                    <w:r w:rsidR="009F21CC" w:rsidRPr="00FC2D17">
                      <w:rPr>
                        <w:rStyle w:val="PageNumber"/>
                      </w:rPr>
                      <w:fldChar w:fldCharType="separate"/>
                    </w:r>
                    <w:r w:rsidR="008E724E">
                      <w:rPr>
                        <w:rStyle w:val="PageNumber"/>
                        <w:noProof/>
                      </w:rPr>
                      <w:t>2</w:t>
                    </w:r>
                    <w:r w:rsidR="009F21CC" w:rsidRPr="00FC2D17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4FC" w:rsidRDefault="007B2E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5702300</wp:posOffset>
              </wp:positionH>
              <wp:positionV relativeFrom="page">
                <wp:posOffset>485775</wp:posOffset>
              </wp:positionV>
              <wp:extent cx="1384300" cy="32321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17" w:rsidRPr="00FC2D17" w:rsidRDefault="00FC2D17" w:rsidP="00FC2D17">
                          <w:pPr>
                            <w:pStyle w:val="PageNumberRight"/>
                          </w:pPr>
                          <w:r w:rsidRPr="00FC2D17">
                            <w:t xml:space="preserve">Page </w:t>
                          </w:r>
                          <w:r w:rsidR="009F21CC">
                            <w:fldChar w:fldCharType="begin"/>
                          </w:r>
                          <w:r w:rsidR="00F83756">
                            <w:instrText xml:space="preserve"> PAGE </w:instrText>
                          </w:r>
                          <w:r w:rsidR="009F21CC">
                            <w:fldChar w:fldCharType="separate"/>
                          </w:r>
                          <w:r w:rsidR="008E724E">
                            <w:rPr>
                              <w:noProof/>
                            </w:rPr>
                            <w:t>3</w:t>
                          </w:r>
                          <w:r w:rsidR="009F21CC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449pt;margin-top:38.25pt;width:109pt;height:25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" filled="f" stroked="f">
              <v:textbox style="mso-fit-shape-to-text:t" inset=",7.2pt,,7.2pt">
                <w:txbxContent>
                  <w:p w:rsidR="00FC2D17" w:rsidRPr="00FC2D17" w:rsidRDefault="00FC2D17" w:rsidP="00FC2D17">
                    <w:pPr>
                      <w:pStyle w:val="PageNumberRight"/>
                    </w:pPr>
                    <w:r w:rsidRPr="00FC2D17">
                      <w:t xml:space="preserve">Page </w:t>
                    </w:r>
                    <w:r w:rsidR="009F21CC">
                      <w:fldChar w:fldCharType="begin"/>
                    </w:r>
                    <w:r w:rsidR="00F83756">
                      <w:instrText xml:space="preserve"> PAGE </w:instrText>
                    </w:r>
                    <w:r w:rsidR="009F21CC">
                      <w:fldChar w:fldCharType="separate"/>
                    </w:r>
                    <w:r w:rsidR="008E724E">
                      <w:rPr>
                        <w:noProof/>
                      </w:rPr>
                      <w:t>3</w:t>
                    </w:r>
                    <w:r w:rsidR="009F21CC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594360</wp:posOffset>
              </wp:positionH>
              <wp:positionV relativeFrom="page">
                <wp:posOffset>485775</wp:posOffset>
              </wp:positionV>
              <wp:extent cx="1943100" cy="323215"/>
              <wp:effectExtent l="0" t="0" r="0" b="0"/>
              <wp:wrapNone/>
              <wp:docPr id="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17" w:rsidRPr="0053301D" w:rsidRDefault="00FC2D17" w:rsidP="00FC2D17">
                          <w:pPr>
                            <w:pStyle w:val="PageTitleLeft"/>
                          </w:pPr>
                          <w:r>
                            <w:t>Employee Newsletter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49" type="#_x0000_t202" style="position:absolute;margin-left:46.8pt;margin-top:38.25pt;width:153pt;height:25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" filled="f" stroked="f">
              <v:textbox style="mso-fit-shape-to-text:t" inset=",7.2pt,,7.2pt">
                <w:txbxContent>
                  <w:p w:rsidR="00FC2D17" w:rsidRPr="0053301D" w:rsidRDefault="00FC2D17" w:rsidP="00FC2D17">
                    <w:pPr>
                      <w:pStyle w:val="PageTitleLeft"/>
                    </w:pPr>
                    <w:r>
                      <w:t>Employee Newsletter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365760</wp:posOffset>
              </wp:positionV>
              <wp:extent cx="7086600" cy="1786255"/>
              <wp:effectExtent l="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178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17" w:rsidRDefault="00F83756" w:rsidP="00FC2D1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858000" cy="342900"/>
                                <wp:effectExtent l="0" t="0" r="0" b="0"/>
                                <wp:docPr id="6" name="Picture 3" descr="gradi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gradi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7857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50" type="#_x0000_t202" style="position:absolute;margin-left:0;margin-top:28.8pt;width:558pt;height:140.65pt;z-index:-251656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" filled="f" stroked="f">
              <v:textbox style="mso-fit-shape-to-text:t" inset=",7.2pt,,7.2pt">
                <w:txbxContent>
                  <w:p w:rsidR="00FC2D17" w:rsidRDefault="00F83756" w:rsidP="00FC2D17">
                    <w:r>
                      <w:rPr>
                        <w:noProof/>
                      </w:rPr>
                      <w:drawing>
                        <wp:inline distT="0" distB="0" distL="0" distR="0">
                          <wp:extent cx="6858000" cy="342900"/>
                          <wp:effectExtent l="0" t="0" r="0" b="0"/>
                          <wp:docPr id="6" name="Picture 3" descr="gradi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gradi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7857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74BBF0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5pt;height:11.75pt" o:bullet="t">
        <v:imagedata r:id="rId1" o:title="mso1B"/>
      </v:shape>
    </w:pict>
  </w:numPicBullet>
  <w:abstractNum w:abstractNumId="0" w15:restartNumberingAfterBreak="0">
    <w:nsid w:val="FFFFFF7C"/>
    <w:multiLevelType w:val="singleLevel"/>
    <w:tmpl w:val="8BF81A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2D0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BA21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E4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0087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06A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ACC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F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6C1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9C8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B0524"/>
    <w:multiLevelType w:val="hybridMultilevel"/>
    <w:tmpl w:val="E68C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D0DD5"/>
    <w:multiLevelType w:val="hybridMultilevel"/>
    <w:tmpl w:val="B860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67263"/>
    <w:multiLevelType w:val="hybridMultilevel"/>
    <w:tmpl w:val="9B4C5C7A"/>
    <w:lvl w:ilvl="0" w:tplc="00E6D1BC">
      <w:start w:val="1"/>
      <w:numFmt w:val="bullet"/>
      <w:pStyle w:val="List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46209B7"/>
    <w:multiLevelType w:val="hybridMultilevel"/>
    <w:tmpl w:val="C2F8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A06C9"/>
    <w:multiLevelType w:val="multilevel"/>
    <w:tmpl w:val="36642310"/>
    <w:lvl w:ilvl="0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799B7D26"/>
    <w:multiLevelType w:val="hybridMultilevel"/>
    <w:tmpl w:val="ED8C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0"/>
  </w:num>
  <w:num w:numId="14">
    <w:abstractNumId w:val="11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22"/>
    <w:rsid w:val="000032EB"/>
    <w:rsid w:val="000122FF"/>
    <w:rsid w:val="00023105"/>
    <w:rsid w:val="0004056D"/>
    <w:rsid w:val="00047970"/>
    <w:rsid w:val="00054DD9"/>
    <w:rsid w:val="00065CE4"/>
    <w:rsid w:val="000848F3"/>
    <w:rsid w:val="000918CD"/>
    <w:rsid w:val="000A61EC"/>
    <w:rsid w:val="000B49FE"/>
    <w:rsid w:val="000E32BD"/>
    <w:rsid w:val="0010070B"/>
    <w:rsid w:val="00103E9E"/>
    <w:rsid w:val="00110CB3"/>
    <w:rsid w:val="00135ADD"/>
    <w:rsid w:val="00136458"/>
    <w:rsid w:val="00146A51"/>
    <w:rsid w:val="00163788"/>
    <w:rsid w:val="0017721E"/>
    <w:rsid w:val="001904ED"/>
    <w:rsid w:val="00192945"/>
    <w:rsid w:val="001949AD"/>
    <w:rsid w:val="001A2ACF"/>
    <w:rsid w:val="001C7C25"/>
    <w:rsid w:val="001D7C64"/>
    <w:rsid w:val="001E3B84"/>
    <w:rsid w:val="00213DB3"/>
    <w:rsid w:val="00215570"/>
    <w:rsid w:val="00217379"/>
    <w:rsid w:val="002347CB"/>
    <w:rsid w:val="00236358"/>
    <w:rsid w:val="00250328"/>
    <w:rsid w:val="00275B11"/>
    <w:rsid w:val="002779F9"/>
    <w:rsid w:val="00285CF1"/>
    <w:rsid w:val="00292041"/>
    <w:rsid w:val="002A0F5E"/>
    <w:rsid w:val="002B1718"/>
    <w:rsid w:val="002C02EC"/>
    <w:rsid w:val="002C35F7"/>
    <w:rsid w:val="002E09A3"/>
    <w:rsid w:val="002E4126"/>
    <w:rsid w:val="002F3B56"/>
    <w:rsid w:val="002F3BBC"/>
    <w:rsid w:val="00300CE0"/>
    <w:rsid w:val="003069E7"/>
    <w:rsid w:val="00315A89"/>
    <w:rsid w:val="00346E1F"/>
    <w:rsid w:val="0035492E"/>
    <w:rsid w:val="003763D1"/>
    <w:rsid w:val="00380B5D"/>
    <w:rsid w:val="00384CD5"/>
    <w:rsid w:val="00397E38"/>
    <w:rsid w:val="003A2041"/>
    <w:rsid w:val="003D04CA"/>
    <w:rsid w:val="003E0E5F"/>
    <w:rsid w:val="003E6327"/>
    <w:rsid w:val="003F0C0B"/>
    <w:rsid w:val="003F14B8"/>
    <w:rsid w:val="004241A5"/>
    <w:rsid w:val="00424848"/>
    <w:rsid w:val="00441886"/>
    <w:rsid w:val="004703BF"/>
    <w:rsid w:val="004A654C"/>
    <w:rsid w:val="004B53D8"/>
    <w:rsid w:val="004C2D03"/>
    <w:rsid w:val="00516F08"/>
    <w:rsid w:val="0053301D"/>
    <w:rsid w:val="00541A2B"/>
    <w:rsid w:val="00564E62"/>
    <w:rsid w:val="005715BA"/>
    <w:rsid w:val="00577767"/>
    <w:rsid w:val="00586878"/>
    <w:rsid w:val="00595FAA"/>
    <w:rsid w:val="005A73E2"/>
    <w:rsid w:val="005B6D74"/>
    <w:rsid w:val="005B7866"/>
    <w:rsid w:val="005D2406"/>
    <w:rsid w:val="005E0B2A"/>
    <w:rsid w:val="005E19FD"/>
    <w:rsid w:val="0060229A"/>
    <w:rsid w:val="006362C9"/>
    <w:rsid w:val="00641674"/>
    <w:rsid w:val="00652C3A"/>
    <w:rsid w:val="00685F8D"/>
    <w:rsid w:val="00687002"/>
    <w:rsid w:val="006974E5"/>
    <w:rsid w:val="006B32AA"/>
    <w:rsid w:val="006D64B2"/>
    <w:rsid w:val="006E29F9"/>
    <w:rsid w:val="006E303B"/>
    <w:rsid w:val="00706F62"/>
    <w:rsid w:val="00760C52"/>
    <w:rsid w:val="007833CB"/>
    <w:rsid w:val="007A6666"/>
    <w:rsid w:val="007B2E55"/>
    <w:rsid w:val="007D2CA3"/>
    <w:rsid w:val="007D3A2E"/>
    <w:rsid w:val="007E5344"/>
    <w:rsid w:val="007F085E"/>
    <w:rsid w:val="007F272B"/>
    <w:rsid w:val="0082400E"/>
    <w:rsid w:val="00847DFF"/>
    <w:rsid w:val="0085574A"/>
    <w:rsid w:val="00863F46"/>
    <w:rsid w:val="00866FBD"/>
    <w:rsid w:val="0087230D"/>
    <w:rsid w:val="0087739C"/>
    <w:rsid w:val="008A5B36"/>
    <w:rsid w:val="008B5A40"/>
    <w:rsid w:val="008D59C2"/>
    <w:rsid w:val="008E724E"/>
    <w:rsid w:val="00913ACC"/>
    <w:rsid w:val="00915009"/>
    <w:rsid w:val="00933BDA"/>
    <w:rsid w:val="009402D0"/>
    <w:rsid w:val="00977220"/>
    <w:rsid w:val="009849BC"/>
    <w:rsid w:val="009916DB"/>
    <w:rsid w:val="00995643"/>
    <w:rsid w:val="009B08AE"/>
    <w:rsid w:val="009C11B8"/>
    <w:rsid w:val="009D2B22"/>
    <w:rsid w:val="009D760E"/>
    <w:rsid w:val="009F21CC"/>
    <w:rsid w:val="00A454A5"/>
    <w:rsid w:val="00A50B7D"/>
    <w:rsid w:val="00A560FC"/>
    <w:rsid w:val="00A75001"/>
    <w:rsid w:val="00A84203"/>
    <w:rsid w:val="00A93CA8"/>
    <w:rsid w:val="00A95078"/>
    <w:rsid w:val="00AA4F0B"/>
    <w:rsid w:val="00AA6B95"/>
    <w:rsid w:val="00AD797E"/>
    <w:rsid w:val="00B1290D"/>
    <w:rsid w:val="00B150F7"/>
    <w:rsid w:val="00B353F4"/>
    <w:rsid w:val="00B53E16"/>
    <w:rsid w:val="00B550A8"/>
    <w:rsid w:val="00B7204C"/>
    <w:rsid w:val="00B97AF1"/>
    <w:rsid w:val="00BA7E32"/>
    <w:rsid w:val="00BD0C15"/>
    <w:rsid w:val="00BE7EB0"/>
    <w:rsid w:val="00C11AED"/>
    <w:rsid w:val="00C325CF"/>
    <w:rsid w:val="00C40C2A"/>
    <w:rsid w:val="00C80721"/>
    <w:rsid w:val="00C80EC0"/>
    <w:rsid w:val="00C85F6F"/>
    <w:rsid w:val="00C964FC"/>
    <w:rsid w:val="00CB5764"/>
    <w:rsid w:val="00CE470C"/>
    <w:rsid w:val="00D06211"/>
    <w:rsid w:val="00D065AE"/>
    <w:rsid w:val="00D07AD8"/>
    <w:rsid w:val="00D15AA8"/>
    <w:rsid w:val="00D33014"/>
    <w:rsid w:val="00D512AC"/>
    <w:rsid w:val="00D757CE"/>
    <w:rsid w:val="00D8149C"/>
    <w:rsid w:val="00D840C9"/>
    <w:rsid w:val="00D866FC"/>
    <w:rsid w:val="00D93FCF"/>
    <w:rsid w:val="00DD60CA"/>
    <w:rsid w:val="00DE68B8"/>
    <w:rsid w:val="00DF29F7"/>
    <w:rsid w:val="00E00888"/>
    <w:rsid w:val="00E01C38"/>
    <w:rsid w:val="00E13C81"/>
    <w:rsid w:val="00E36328"/>
    <w:rsid w:val="00E7197A"/>
    <w:rsid w:val="00E764AF"/>
    <w:rsid w:val="00E94C3B"/>
    <w:rsid w:val="00EA0447"/>
    <w:rsid w:val="00EA52A3"/>
    <w:rsid w:val="00EB0DB1"/>
    <w:rsid w:val="00EC3FEA"/>
    <w:rsid w:val="00ED7358"/>
    <w:rsid w:val="00F340E7"/>
    <w:rsid w:val="00F40606"/>
    <w:rsid w:val="00F423FB"/>
    <w:rsid w:val="00F5558C"/>
    <w:rsid w:val="00F65225"/>
    <w:rsid w:val="00F75AFE"/>
    <w:rsid w:val="00F803E7"/>
    <w:rsid w:val="00F82F7A"/>
    <w:rsid w:val="00F83756"/>
    <w:rsid w:val="00F92E7D"/>
    <w:rsid w:val="00FA5032"/>
    <w:rsid w:val="00FB2E72"/>
    <w:rsid w:val="00FC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."/>
  <w:listSeparator w:val=","/>
  <w15:docId w15:val="{3B934504-AC5E-4926-9D34-62C1C321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1886"/>
    <w:rPr>
      <w:rFonts w:ascii="Century Gothic" w:eastAsia="Times New Roman" w:hAnsi="Century Gothic"/>
      <w:color w:val="000000"/>
      <w:sz w:val="24"/>
    </w:rPr>
  </w:style>
  <w:style w:type="paragraph" w:styleId="Heading1">
    <w:name w:val="heading 1"/>
    <w:basedOn w:val="Normal"/>
    <w:next w:val="Normal"/>
    <w:link w:val="Heading1Char"/>
    <w:qFormat/>
    <w:rsid w:val="00441886"/>
    <w:pPr>
      <w:keepNext/>
      <w:outlineLvl w:val="0"/>
    </w:pPr>
    <w:rPr>
      <w:rFonts w:cs="Arial"/>
      <w:b/>
      <w:color w:val="3682A2"/>
      <w:sz w:val="32"/>
      <w:szCs w:val="32"/>
    </w:rPr>
  </w:style>
  <w:style w:type="paragraph" w:styleId="Heading2">
    <w:name w:val="heading 2"/>
    <w:basedOn w:val="Normal"/>
    <w:next w:val="Normal"/>
    <w:qFormat/>
    <w:rsid w:val="000848F3"/>
    <w:pPr>
      <w:keepNext/>
      <w:spacing w:after="40"/>
      <w:outlineLvl w:val="1"/>
    </w:pPr>
    <w:rPr>
      <w:rFonts w:cs="Arial"/>
      <w:b/>
      <w:color w:val="336699"/>
      <w:sz w:val="32"/>
      <w:szCs w:val="32"/>
    </w:rPr>
  </w:style>
  <w:style w:type="paragraph" w:styleId="Heading3">
    <w:name w:val="heading 3"/>
    <w:basedOn w:val="Normal"/>
    <w:next w:val="Normal"/>
    <w:qFormat/>
    <w:rsid w:val="00213DB3"/>
    <w:pPr>
      <w:keepNext/>
      <w:outlineLvl w:val="2"/>
    </w:pPr>
    <w:rPr>
      <w:rFonts w:ascii="Palatino" w:hAnsi="Palatino"/>
      <w:color w:val="auto"/>
      <w:sz w:val="28"/>
    </w:rPr>
  </w:style>
  <w:style w:type="paragraph" w:styleId="Heading4">
    <w:name w:val="heading 4"/>
    <w:basedOn w:val="Normal"/>
    <w:next w:val="Normal"/>
    <w:qFormat/>
    <w:rsid w:val="00213DB3"/>
    <w:pPr>
      <w:keepNext/>
      <w:outlineLvl w:val="3"/>
    </w:pPr>
    <w:rPr>
      <w:rFonts w:ascii="Palatino" w:hAnsi="Palatino"/>
      <w:color w:val="auto"/>
    </w:rPr>
  </w:style>
  <w:style w:type="paragraph" w:styleId="Heading5">
    <w:name w:val="heading 5"/>
    <w:basedOn w:val="Normal"/>
    <w:next w:val="Normal"/>
    <w:qFormat/>
    <w:rsid w:val="009C11B8"/>
    <w:pPr>
      <w:spacing w:before="240" w:after="60"/>
      <w:outlineLvl w:val="4"/>
    </w:pPr>
    <w:rPr>
      <w:rFonts w:ascii="Comic Sans MS" w:hAnsi="Comic Sans MS"/>
      <w:color w:val="003300"/>
      <w:sz w:val="26"/>
    </w:rPr>
  </w:style>
  <w:style w:type="paragraph" w:styleId="Heading6">
    <w:name w:val="heading 6"/>
    <w:basedOn w:val="Normal"/>
    <w:next w:val="Normal"/>
    <w:qFormat/>
    <w:rsid w:val="009C11B8"/>
    <w:pPr>
      <w:spacing w:before="240" w:after="60"/>
      <w:outlineLvl w:val="5"/>
    </w:pPr>
    <w:rPr>
      <w:rFonts w:ascii="Times" w:hAnsi="Times"/>
      <w:b/>
      <w:color w:val="003300"/>
      <w:sz w:val="22"/>
    </w:rPr>
  </w:style>
  <w:style w:type="paragraph" w:styleId="Heading9">
    <w:name w:val="heading 9"/>
    <w:basedOn w:val="Normal"/>
    <w:next w:val="Normal"/>
    <w:qFormat/>
    <w:rsid w:val="00995643"/>
    <w:pPr>
      <w:keepNext/>
      <w:outlineLvl w:val="8"/>
    </w:pPr>
    <w:rPr>
      <w:i/>
      <w:color w:val="66663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Normal"/>
    <w:qFormat/>
    <w:rsid w:val="00441886"/>
    <w:pPr>
      <w:spacing w:before="60" w:after="120"/>
    </w:pPr>
    <w:rPr>
      <w:rFonts w:cs="Arial"/>
      <w:color w:val="3682A2"/>
      <w:sz w:val="22"/>
      <w:szCs w:val="22"/>
    </w:rPr>
  </w:style>
  <w:style w:type="paragraph" w:styleId="BodyText">
    <w:name w:val="Body Text"/>
    <w:basedOn w:val="Normal"/>
    <w:link w:val="BodyTextChar"/>
    <w:rsid w:val="00217379"/>
    <w:pPr>
      <w:tabs>
        <w:tab w:val="left" w:pos="3326"/>
      </w:tabs>
      <w:spacing w:after="120" w:line="260" w:lineRule="atLeast"/>
      <w:jc w:val="both"/>
    </w:pPr>
    <w:rPr>
      <w:rFonts w:cs="Arial"/>
      <w:color w:val="auto"/>
      <w:sz w:val="17"/>
    </w:rPr>
  </w:style>
  <w:style w:type="paragraph" w:customStyle="1" w:styleId="PageTitle">
    <w:name w:val="Page Title"/>
    <w:basedOn w:val="Normal"/>
    <w:rsid w:val="00FC2D17"/>
    <w:pPr>
      <w:jc w:val="right"/>
    </w:pPr>
    <w:rPr>
      <w:rFonts w:cs="Lucida Sans Unicode"/>
      <w:b/>
      <w:caps/>
      <w:color w:val="FFFFFF"/>
      <w:sz w:val="18"/>
      <w:szCs w:val="18"/>
    </w:rPr>
  </w:style>
  <w:style w:type="paragraph" w:customStyle="1" w:styleId="CaptionText">
    <w:name w:val="Caption Text"/>
    <w:basedOn w:val="Normal"/>
    <w:rsid w:val="00217379"/>
    <w:pPr>
      <w:spacing w:line="240" w:lineRule="atLeast"/>
    </w:pPr>
    <w:rPr>
      <w:rFonts w:cs="Arial"/>
      <w:i/>
      <w:color w:val="336699"/>
      <w:sz w:val="14"/>
      <w:szCs w:val="16"/>
    </w:rPr>
  </w:style>
  <w:style w:type="paragraph" w:styleId="Header">
    <w:name w:val="header"/>
    <w:basedOn w:val="Normal"/>
    <w:rsid w:val="00E13C81"/>
    <w:pPr>
      <w:tabs>
        <w:tab w:val="center" w:pos="4320"/>
        <w:tab w:val="right" w:pos="8640"/>
      </w:tabs>
    </w:pPr>
  </w:style>
  <w:style w:type="paragraph" w:customStyle="1" w:styleId="TOCNumber">
    <w:name w:val="TOC Number"/>
    <w:basedOn w:val="Normal"/>
    <w:link w:val="TOCNumberChar"/>
    <w:rsid w:val="00441886"/>
    <w:pPr>
      <w:spacing w:before="60"/>
    </w:pPr>
    <w:rPr>
      <w:b/>
      <w:sz w:val="18"/>
      <w:szCs w:val="24"/>
    </w:rPr>
  </w:style>
  <w:style w:type="paragraph" w:customStyle="1" w:styleId="Masthead">
    <w:name w:val="Masthead"/>
    <w:basedOn w:val="Normal"/>
    <w:rsid w:val="007D2CA3"/>
    <w:pPr>
      <w:ind w:left="144"/>
    </w:pPr>
    <w:rPr>
      <w:color w:val="FFFFFF"/>
      <w:sz w:val="96"/>
      <w:szCs w:val="96"/>
    </w:rPr>
  </w:style>
  <w:style w:type="paragraph" w:customStyle="1" w:styleId="VolumeandIssue">
    <w:name w:val="Volume and Issue"/>
    <w:basedOn w:val="Normal"/>
    <w:rsid w:val="00FC2D17"/>
    <w:rPr>
      <w:rFonts w:cs="Arial"/>
      <w:b/>
      <w:caps/>
      <w:color w:val="FFFFFF"/>
      <w:spacing w:val="20"/>
      <w:sz w:val="18"/>
      <w:szCs w:val="18"/>
    </w:rPr>
  </w:style>
  <w:style w:type="paragraph" w:customStyle="1" w:styleId="TOCText">
    <w:name w:val="TOC Text"/>
    <w:basedOn w:val="Normal"/>
    <w:rsid w:val="00441886"/>
    <w:pPr>
      <w:spacing w:before="60" w:after="60" w:line="320" w:lineRule="exact"/>
    </w:pPr>
    <w:rPr>
      <w:color w:val="auto"/>
      <w:sz w:val="16"/>
    </w:rPr>
  </w:style>
  <w:style w:type="character" w:customStyle="1" w:styleId="BodyTextChar">
    <w:name w:val="Body Text Char"/>
    <w:basedOn w:val="DefaultParagraphFont"/>
    <w:link w:val="BodyText"/>
    <w:rsid w:val="00217379"/>
    <w:rPr>
      <w:rFonts w:ascii="Century Gothic" w:hAnsi="Century Gothic" w:cs="Arial"/>
      <w:sz w:val="17"/>
      <w:lang w:val="en-US" w:eastAsia="en-US" w:bidi="ar-SA"/>
    </w:rPr>
  </w:style>
  <w:style w:type="character" w:customStyle="1" w:styleId="TOCNumberChar">
    <w:name w:val="TOC Number Char"/>
    <w:basedOn w:val="DefaultParagraphFont"/>
    <w:link w:val="TOCNumber"/>
    <w:rsid w:val="00441886"/>
    <w:rPr>
      <w:rFonts w:ascii="Century Gothic" w:hAnsi="Century Gothic"/>
      <w:b/>
      <w:color w:val="000000"/>
      <w:sz w:val="18"/>
      <w:szCs w:val="24"/>
      <w:lang w:val="en-US" w:eastAsia="en-US" w:bidi="ar-SA"/>
    </w:rPr>
  </w:style>
  <w:style w:type="paragraph" w:customStyle="1" w:styleId="Pullquote">
    <w:name w:val="Pullquote"/>
    <w:basedOn w:val="Normal"/>
    <w:rsid w:val="00384CD5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</w:rPr>
  </w:style>
  <w:style w:type="character" w:styleId="PageNumber">
    <w:name w:val="page number"/>
    <w:rsid w:val="00FC2D17"/>
    <w:rPr>
      <w:rFonts w:ascii="Century Gothic" w:hAnsi="Century Gothic" w:cs="Lucida Sans Unicode"/>
      <w:b/>
      <w:caps/>
      <w:dstrike w:val="0"/>
      <w:color w:val="FFFFFF"/>
      <w:spacing w:val="0"/>
      <w:w w:val="100"/>
      <w:kern w:val="0"/>
      <w:position w:val="0"/>
      <w:sz w:val="18"/>
      <w:szCs w:val="18"/>
      <w:vertAlign w:val="baseline"/>
    </w:rPr>
  </w:style>
  <w:style w:type="paragraph" w:styleId="Footer">
    <w:name w:val="footer"/>
    <w:basedOn w:val="Normal"/>
    <w:link w:val="FooterChar"/>
    <w:uiPriority w:val="99"/>
    <w:rsid w:val="00E13C81"/>
    <w:pPr>
      <w:tabs>
        <w:tab w:val="center" w:pos="4320"/>
        <w:tab w:val="right" w:pos="8640"/>
      </w:tabs>
    </w:pPr>
  </w:style>
  <w:style w:type="paragraph" w:customStyle="1" w:styleId="Dates">
    <w:name w:val="Dates"/>
    <w:rsid w:val="00977220"/>
    <w:pPr>
      <w:jc w:val="center"/>
    </w:pPr>
    <w:rPr>
      <w:rFonts w:ascii="Trebuchet MS" w:eastAsia="Times New Roman" w:hAnsi="Trebuchet MS" w:cs="Arial"/>
      <w:sz w:val="18"/>
      <w:szCs w:val="24"/>
    </w:rPr>
  </w:style>
  <w:style w:type="paragraph" w:customStyle="1" w:styleId="Weekdays">
    <w:name w:val="Weekdays"/>
    <w:rsid w:val="00977220"/>
    <w:pPr>
      <w:jc w:val="center"/>
    </w:pPr>
    <w:rPr>
      <w:rFonts w:ascii="Trebuchet MS" w:eastAsia="Times New Roman" w:hAnsi="Trebuchet MS" w:cs="Arial"/>
      <w:b/>
      <w:color w:val="3682A2"/>
      <w:sz w:val="18"/>
      <w:szCs w:val="24"/>
    </w:rPr>
  </w:style>
  <w:style w:type="paragraph" w:customStyle="1" w:styleId="MonthNames">
    <w:name w:val="Month Names"/>
    <w:rsid w:val="00977220"/>
    <w:pPr>
      <w:tabs>
        <w:tab w:val="center" w:pos="707"/>
        <w:tab w:val="center" w:pos="812"/>
      </w:tabs>
      <w:jc w:val="center"/>
    </w:pPr>
    <w:rPr>
      <w:rFonts w:ascii="Century Gothic" w:eastAsia="Times New Roman" w:hAnsi="Century Gothic" w:cs="Arial"/>
      <w:b/>
      <w:bCs/>
      <w:caps/>
      <w:color w:val="FFFFFF"/>
      <w:sz w:val="18"/>
      <w:szCs w:val="22"/>
    </w:rPr>
  </w:style>
  <w:style w:type="paragraph" w:customStyle="1" w:styleId="DatesWeekend">
    <w:name w:val="Dates Weekend"/>
    <w:basedOn w:val="Dates"/>
    <w:rsid w:val="003F14B8"/>
    <w:rPr>
      <w:color w:val="000000"/>
    </w:rPr>
  </w:style>
  <w:style w:type="paragraph" w:styleId="ListBullet">
    <w:name w:val="List Bullet"/>
    <w:basedOn w:val="Normal"/>
    <w:rsid w:val="003D04CA"/>
    <w:pPr>
      <w:numPr>
        <w:numId w:val="11"/>
      </w:numPr>
    </w:pPr>
    <w:rPr>
      <w:sz w:val="20"/>
    </w:rPr>
  </w:style>
  <w:style w:type="paragraph" w:styleId="BalloonText">
    <w:name w:val="Balloon Text"/>
    <w:basedOn w:val="Normal"/>
    <w:semiHidden/>
    <w:rsid w:val="00D512AC"/>
    <w:rPr>
      <w:rFonts w:ascii="Tahoma" w:hAnsi="Tahoma" w:cs="Tahoma"/>
      <w:sz w:val="16"/>
      <w:szCs w:val="16"/>
    </w:rPr>
  </w:style>
  <w:style w:type="paragraph" w:customStyle="1" w:styleId="PageTitleLeft">
    <w:name w:val="Page Title Left"/>
    <w:basedOn w:val="PageTitle"/>
    <w:rsid w:val="00FC2D17"/>
    <w:pPr>
      <w:jc w:val="left"/>
    </w:pPr>
  </w:style>
  <w:style w:type="paragraph" w:customStyle="1" w:styleId="PageNumberRight">
    <w:name w:val="Page Number Right"/>
    <w:basedOn w:val="Normal"/>
    <w:rsid w:val="00FC2D17"/>
    <w:pPr>
      <w:jc w:val="right"/>
    </w:pPr>
    <w:rPr>
      <w:b/>
      <w:caps/>
      <w:color w:val="FFFFFF"/>
      <w:sz w:val="18"/>
      <w:szCs w:val="18"/>
    </w:rPr>
  </w:style>
  <w:style w:type="paragraph" w:customStyle="1" w:styleId="NewsletterDate">
    <w:name w:val="Newsletter Date"/>
    <w:basedOn w:val="Normal"/>
    <w:rsid w:val="00441886"/>
    <w:rPr>
      <w:rFonts w:cs="Arial"/>
      <w:color w:val="3682A2"/>
      <w:sz w:val="22"/>
      <w:szCs w:val="18"/>
    </w:rPr>
  </w:style>
  <w:style w:type="paragraph" w:customStyle="1" w:styleId="Events">
    <w:name w:val="Events"/>
    <w:basedOn w:val="BodyText"/>
    <w:link w:val="EventsChar"/>
    <w:rsid w:val="003A2041"/>
    <w:rPr>
      <w:b/>
    </w:rPr>
  </w:style>
  <w:style w:type="character" w:customStyle="1" w:styleId="EventsChar">
    <w:name w:val="Events Char"/>
    <w:basedOn w:val="BodyTextChar"/>
    <w:link w:val="Events"/>
    <w:rsid w:val="003A2041"/>
    <w:rPr>
      <w:rFonts w:ascii="Century Gothic" w:hAnsi="Century Gothic" w:cs="Arial"/>
      <w:b/>
      <w:sz w:val="17"/>
      <w:lang w:val="en-US" w:eastAsia="en-US" w:bidi="ar-SA"/>
    </w:rPr>
  </w:style>
  <w:style w:type="paragraph" w:customStyle="1" w:styleId="Space">
    <w:name w:val="Space"/>
    <w:basedOn w:val="BodyText"/>
    <w:rsid w:val="003A2041"/>
    <w:pPr>
      <w:spacing w:after="0" w:line="240" w:lineRule="auto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8E724E"/>
    <w:rPr>
      <w:rFonts w:ascii="Century Gothic" w:eastAsia="Times New Roman" w:hAnsi="Century Gothic"/>
      <w:color w:val="000000"/>
      <w:sz w:val="24"/>
    </w:rPr>
  </w:style>
  <w:style w:type="character" w:styleId="Hyperlink">
    <w:name w:val="Hyperlink"/>
    <w:basedOn w:val="DefaultParagraphFont"/>
    <w:rsid w:val="009D2B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D2B22"/>
    <w:rPr>
      <w:rFonts w:ascii="Century Gothic" w:eastAsia="Times New Roman" w:hAnsi="Century Gothic" w:cs="Arial"/>
      <w:b/>
      <w:color w:val="3682A2"/>
      <w:sz w:val="32"/>
      <w:szCs w:val="32"/>
    </w:rPr>
  </w:style>
  <w:style w:type="paragraph" w:styleId="Caption">
    <w:name w:val="caption"/>
    <w:basedOn w:val="Normal"/>
    <w:next w:val="Normal"/>
    <w:unhideWhenUsed/>
    <w:qFormat/>
    <w:rsid w:val="00760C52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rsid w:val="008B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ksthawaii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ksthawaii.com" TargetMode="External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al\AppData\Roaming\Microsoft\Templates\Employee%20new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newsletter</Template>
  <TotalTime>52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 Lei Ramos</dc:creator>
  <cp:lastModifiedBy>millardd</cp:lastModifiedBy>
  <cp:revision>10</cp:revision>
  <cp:lastPrinted>2017-08-16T20:12:00Z</cp:lastPrinted>
  <dcterms:created xsi:type="dcterms:W3CDTF">2017-08-16T03:29:00Z</dcterms:created>
  <dcterms:modified xsi:type="dcterms:W3CDTF">2017-08-17T18:21:00Z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TC060889441033</vt:lpwstr>
  </property>
</Properties>
</file>